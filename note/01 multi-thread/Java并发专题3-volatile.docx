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6C57E" w14:textId="77777777" w:rsidR="006962AE" w:rsidRDefault="00615792">
      <w:pPr>
        <w:pStyle w:val="1"/>
        <w:jc w:val="center"/>
      </w:pPr>
      <w:r>
        <w:rPr>
          <w:rFonts w:hint="eastAsia"/>
        </w:rPr>
        <w:t>Volatile</w:t>
      </w:r>
      <w:r>
        <w:rPr>
          <w:rFonts w:hint="eastAsia"/>
        </w:rPr>
        <w:t>关键字实现原理</w:t>
      </w:r>
    </w:p>
    <w:p w14:paraId="1EE35921" w14:textId="77777777" w:rsidR="006962AE" w:rsidRDefault="00615792">
      <w:pPr>
        <w:pStyle w:val="2"/>
        <w:numPr>
          <w:ilvl w:val="0"/>
          <w:numId w:val="1"/>
        </w:numPr>
      </w:pPr>
      <w:r>
        <w:rPr>
          <w:rFonts w:hint="eastAsia"/>
        </w:rPr>
        <w:t>认识</w:t>
      </w:r>
      <w:r>
        <w:rPr>
          <w:rFonts w:hint="eastAsia"/>
        </w:rPr>
        <w:t>volatile</w:t>
      </w:r>
      <w:r>
        <w:rPr>
          <w:rFonts w:hint="eastAsia"/>
        </w:rPr>
        <w:t>关键字</w:t>
      </w:r>
    </w:p>
    <w:p w14:paraId="12DEFF1D" w14:textId="77777777" w:rsidR="006962AE" w:rsidRDefault="00615792">
      <w:r>
        <w:rPr>
          <w:rFonts w:hint="eastAsia"/>
        </w:rPr>
        <w:t>程序举例</w:t>
      </w:r>
    </w:p>
    <w:p w14:paraId="0FEDB0E3" w14:textId="77777777" w:rsidR="006962AE" w:rsidRDefault="00615792">
      <w:r>
        <w:rPr>
          <w:rFonts w:hint="eastAsia"/>
        </w:rPr>
        <w:t>用一个线程读数据，一个线程改数据</w:t>
      </w:r>
    </w:p>
    <w:p w14:paraId="5F2FE691" w14:textId="7417FE10" w:rsidR="00B53F20" w:rsidRDefault="00615792">
      <w:pPr>
        <w:rPr>
          <w:rFonts w:hint="eastAsia"/>
        </w:rPr>
      </w:pPr>
      <w:r>
        <w:rPr>
          <w:rFonts w:hint="eastAsia"/>
        </w:rPr>
        <w:t>存在数据的不一致性</w:t>
      </w:r>
    </w:p>
    <w:p w14:paraId="38C5847F" w14:textId="77777777" w:rsidR="006962AE" w:rsidRDefault="00615792">
      <w:pPr>
        <w:pStyle w:val="2"/>
        <w:numPr>
          <w:ilvl w:val="0"/>
          <w:numId w:val="1"/>
        </w:numPr>
      </w:pPr>
      <w:r>
        <w:rPr>
          <w:rFonts w:hint="eastAsia"/>
        </w:rPr>
        <w:t>机器硬件</w:t>
      </w:r>
      <w:r>
        <w:rPr>
          <w:rFonts w:hint="eastAsia"/>
        </w:rPr>
        <w:t>CPU</w:t>
      </w:r>
      <w:r>
        <w:rPr>
          <w:rFonts w:hint="eastAsia"/>
        </w:rPr>
        <w:t>与</w:t>
      </w:r>
      <w:r>
        <w:rPr>
          <w:rFonts w:hint="eastAsia"/>
        </w:rPr>
        <w:t>JMM</w:t>
      </w:r>
    </w:p>
    <w:p w14:paraId="0C78D3BB" w14:textId="77777777" w:rsidR="006962AE" w:rsidRDefault="00615792">
      <w:pPr>
        <w:numPr>
          <w:ilvl w:val="0"/>
          <w:numId w:val="2"/>
        </w:numPr>
      </w:pPr>
      <w:r>
        <w:rPr>
          <w:rFonts w:hint="eastAsia"/>
        </w:rPr>
        <w:t>CPU Cache</w:t>
      </w:r>
      <w:r>
        <w:rPr>
          <w:rFonts w:hint="eastAsia"/>
        </w:rPr>
        <w:t>模型</w:t>
      </w:r>
    </w:p>
    <w:p w14:paraId="0E6C4675" w14:textId="7F22E6FB" w:rsidR="0056292C" w:rsidRDefault="00615792" w:rsidP="0056292C">
      <w:pPr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39472CA1" wp14:editId="23F82271">
            <wp:extent cx="4149436" cy="266714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172" cy="272353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F3B771" w14:textId="77777777" w:rsidR="006962AE" w:rsidRDefault="00615792">
      <w:pPr>
        <w:jc w:val="center"/>
      </w:pPr>
      <w:r>
        <w:rPr>
          <w:noProof/>
        </w:rPr>
        <w:drawing>
          <wp:inline distT="0" distB="0" distL="114300" distR="114300" wp14:anchorId="4CFEE651" wp14:editId="0133BE9E">
            <wp:extent cx="3221182" cy="27057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574" cy="275812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D15367" w14:textId="77777777" w:rsidR="006962AE" w:rsidRDefault="00615792">
      <w:pPr>
        <w:jc w:val="center"/>
      </w:pPr>
      <w:r>
        <w:rPr>
          <w:rFonts w:hint="eastAsia"/>
        </w:rPr>
        <w:t>程序的局部执行原理</w:t>
      </w:r>
    </w:p>
    <w:p w14:paraId="68A64B7C" w14:textId="6C9551C7" w:rsidR="001F7D3C" w:rsidRDefault="001F7D3C" w:rsidP="001F7D3C">
      <w:pPr>
        <w:pStyle w:val="a7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lastRenderedPageBreak/>
        <w:t>L1l</w:t>
      </w:r>
      <w:r>
        <w:t>i</w:t>
      </w:r>
      <w:r>
        <w:rPr>
          <w:rFonts w:hint="eastAsia"/>
        </w:rPr>
        <w:t>：一级缓存</w:t>
      </w:r>
    </w:p>
    <w:p w14:paraId="4EAAC2B7" w14:textId="77777777" w:rsidR="001F7D3C" w:rsidRPr="0056292C" w:rsidRDefault="001F7D3C" w:rsidP="001F7D3C">
      <w:pPr>
        <w:ind w:left="360" w:firstLine="420"/>
        <w:jc w:val="left"/>
      </w:pPr>
      <w:r>
        <w:rPr>
          <w:rFonts w:hint="eastAsia"/>
        </w:rPr>
        <w:t>L</w:t>
      </w:r>
      <w:r>
        <w:t>1d</w:t>
      </w:r>
      <w:r>
        <w:rPr>
          <w:rFonts w:hint="eastAsia"/>
        </w:rPr>
        <w:t>：一级缓存</w:t>
      </w:r>
    </w:p>
    <w:p w14:paraId="07FCCB30" w14:textId="77777777" w:rsidR="001F7D3C" w:rsidRDefault="001F7D3C" w:rsidP="001F7D3C">
      <w:pPr>
        <w:ind w:firstLineChars="371" w:firstLine="779"/>
        <w:jc w:val="left"/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：二级缓存</w:t>
      </w:r>
    </w:p>
    <w:p w14:paraId="080BA8B6" w14:textId="42541167" w:rsidR="001F7D3C" w:rsidRDefault="001F7D3C" w:rsidP="001F7D3C">
      <w:pPr>
        <w:ind w:left="570" w:firstLineChars="100" w:firstLine="210"/>
        <w:jc w:val="left"/>
      </w:pPr>
      <w:r>
        <w:rPr>
          <w:rFonts w:hint="eastAsia"/>
        </w:rPr>
        <w:t>L</w:t>
      </w:r>
      <w:r>
        <w:t>3</w:t>
      </w:r>
      <w:r>
        <w:rPr>
          <w:rFonts w:hint="eastAsia"/>
        </w:rPr>
        <w:t>：三级缓存</w:t>
      </w:r>
    </w:p>
    <w:p w14:paraId="2E2C7A9B" w14:textId="76884C09" w:rsidR="001F7D3C" w:rsidRDefault="001F7D3C" w:rsidP="002C5985">
      <w:pPr>
        <w:pStyle w:val="a7"/>
        <w:numPr>
          <w:ilvl w:val="0"/>
          <w:numId w:val="11"/>
        </w:numPr>
        <w:ind w:firstLineChars="0"/>
        <w:jc w:val="left"/>
      </w:pPr>
      <w:r>
        <w:t>Cache</w:t>
      </w:r>
      <w:r>
        <w:rPr>
          <w:rFonts w:hint="eastAsia"/>
        </w:rPr>
        <w:t>是硬件</w:t>
      </w:r>
    </w:p>
    <w:p w14:paraId="7A7C1483" w14:textId="4AA0A481" w:rsidR="001F7D3C" w:rsidRDefault="002C5985" w:rsidP="002C5985">
      <w:pPr>
        <w:pStyle w:val="a7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增加了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的吞吐率</w:t>
      </w:r>
    </w:p>
    <w:p w14:paraId="44616D2E" w14:textId="77777777" w:rsidR="001F7D3C" w:rsidRDefault="001F7D3C" w:rsidP="001F7D3C">
      <w:pPr>
        <w:rPr>
          <w:rFonts w:hint="eastAsia"/>
        </w:rPr>
      </w:pPr>
    </w:p>
    <w:p w14:paraId="527958E1" w14:textId="21152CB9" w:rsidR="006962AE" w:rsidRDefault="00615792">
      <w:pPr>
        <w:numPr>
          <w:ilvl w:val="0"/>
          <w:numId w:val="2"/>
        </w:numPr>
      </w:pPr>
      <w:r>
        <w:rPr>
          <w:rFonts w:hint="eastAsia"/>
        </w:rPr>
        <w:t>CPU</w:t>
      </w:r>
      <w:r>
        <w:rPr>
          <w:rFonts w:hint="eastAsia"/>
        </w:rPr>
        <w:t>缓存的一致性问题</w:t>
      </w:r>
    </w:p>
    <w:p w14:paraId="14538E00" w14:textId="77777777" w:rsidR="006962AE" w:rsidRDefault="00615792">
      <w:pPr>
        <w:jc w:val="center"/>
      </w:pPr>
      <w:r>
        <w:rPr>
          <w:noProof/>
        </w:rPr>
        <w:drawing>
          <wp:inline distT="0" distB="0" distL="114300" distR="114300" wp14:anchorId="67393AE8" wp14:editId="62C7450D">
            <wp:extent cx="5841546" cy="3650672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262" cy="367174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7B5CCE" w14:textId="77777777" w:rsidR="006962AE" w:rsidRDefault="00615792">
      <w:r>
        <w:rPr>
          <w:rFonts w:hint="eastAsia"/>
        </w:rPr>
        <w:t xml:space="preserve">  </w:t>
      </w:r>
      <w:r>
        <w:rPr>
          <w:rFonts w:hint="eastAsia"/>
        </w:rPr>
        <w:t>解决方案：</w:t>
      </w:r>
    </w:p>
    <w:p w14:paraId="64BF96EF" w14:textId="77777777" w:rsidR="00D12BEC" w:rsidRDefault="00615792">
      <w:pPr>
        <w:numPr>
          <w:ilvl w:val="0"/>
          <w:numId w:val="3"/>
        </w:numPr>
      </w:pPr>
      <w:r>
        <w:rPr>
          <w:rFonts w:hint="eastAsia"/>
        </w:rPr>
        <w:t>总线加锁（粒度太大）</w:t>
      </w:r>
      <w:r w:rsidR="00D12BEC">
        <w:rPr>
          <w:rFonts w:hint="eastAsia"/>
        </w:rPr>
        <w:t>：</w:t>
      </w:r>
    </w:p>
    <w:p w14:paraId="6BA43DA0" w14:textId="7DB31C4E" w:rsidR="006962AE" w:rsidRDefault="00D12BEC" w:rsidP="00D12BEC">
      <w:pPr>
        <w:ind w:left="315" w:firstLineChars="200" w:firstLine="420"/>
        <w:rPr>
          <w:rFonts w:hint="eastAsia"/>
        </w:rPr>
      </w:pPr>
      <w:r>
        <w:rPr>
          <w:rFonts w:hint="eastAsia"/>
        </w:rPr>
        <w:t>地址总线、数据总线、控制总线，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对总线加锁，会导致其余的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无法访问这个总线，从而解决问题，但是会导致总的效率下降。</w:t>
      </w:r>
    </w:p>
    <w:p w14:paraId="16DD0775" w14:textId="77777777" w:rsidR="006962AE" w:rsidRDefault="00615792">
      <w:pPr>
        <w:numPr>
          <w:ilvl w:val="0"/>
          <w:numId w:val="3"/>
        </w:numPr>
      </w:pPr>
      <w:r>
        <w:rPr>
          <w:rFonts w:hint="eastAsia"/>
        </w:rPr>
        <w:t>MESI</w:t>
      </w:r>
      <w:r>
        <w:rPr>
          <w:rFonts w:hint="eastAsia"/>
        </w:rPr>
        <w:t>（）</w:t>
      </w:r>
    </w:p>
    <w:p w14:paraId="3873CF5F" w14:textId="77777777" w:rsidR="006962AE" w:rsidRDefault="00615792">
      <w:pPr>
        <w:numPr>
          <w:ilvl w:val="1"/>
          <w:numId w:val="3"/>
        </w:numPr>
      </w:pPr>
      <w:r>
        <w:rPr>
          <w:rFonts w:hint="eastAsia"/>
        </w:rPr>
        <w:t>读操作：不做任何事情，把</w:t>
      </w:r>
      <w:r>
        <w:rPr>
          <w:rFonts w:hint="eastAsia"/>
        </w:rPr>
        <w:t>Cache</w:t>
      </w:r>
      <w:r>
        <w:rPr>
          <w:rFonts w:hint="eastAsia"/>
        </w:rPr>
        <w:t>中的数据读到寄存器</w:t>
      </w:r>
    </w:p>
    <w:p w14:paraId="4DE74E5F" w14:textId="2D041789" w:rsidR="006962AE" w:rsidRDefault="00615792">
      <w:pPr>
        <w:numPr>
          <w:ilvl w:val="1"/>
          <w:numId w:val="3"/>
        </w:numPr>
      </w:pPr>
      <w:r>
        <w:rPr>
          <w:rFonts w:hint="eastAsia"/>
        </w:rPr>
        <w:t>写操作</w:t>
      </w:r>
      <w:r w:rsidR="00883D52">
        <w:rPr>
          <w:rFonts w:hint="eastAsia"/>
        </w:rPr>
        <w:t>：</w:t>
      </w:r>
      <w:r>
        <w:rPr>
          <w:rFonts w:hint="eastAsia"/>
        </w:rPr>
        <w:t>发出信号通知其他的</w:t>
      </w:r>
      <w:r>
        <w:rPr>
          <w:rFonts w:hint="eastAsia"/>
        </w:rPr>
        <w:t>CPU</w:t>
      </w:r>
      <w:r w:rsidR="00883D52">
        <w:rPr>
          <w:rFonts w:hint="eastAsia"/>
        </w:rPr>
        <w:t>将该</w:t>
      </w:r>
      <w:r>
        <w:rPr>
          <w:rFonts w:hint="eastAsia"/>
        </w:rPr>
        <w:t>变量的</w:t>
      </w:r>
      <w:r>
        <w:rPr>
          <w:rFonts w:hint="eastAsia"/>
        </w:rPr>
        <w:t xml:space="preserve">Cache </w:t>
      </w:r>
      <w:r>
        <w:rPr>
          <w:rFonts w:hint="eastAsia"/>
        </w:rPr>
        <w:t>line</w:t>
      </w:r>
      <w:r>
        <w:rPr>
          <w:rFonts w:hint="eastAsia"/>
        </w:rPr>
        <w:t>置为无效，其他的</w:t>
      </w:r>
      <w:r>
        <w:rPr>
          <w:rFonts w:hint="eastAsia"/>
        </w:rPr>
        <w:t>CPU</w:t>
      </w:r>
      <w:r>
        <w:rPr>
          <w:rFonts w:hint="eastAsia"/>
        </w:rPr>
        <w:t>要访问这个变量的时候，只能从内存中获取。</w:t>
      </w:r>
    </w:p>
    <w:p w14:paraId="3DB66AB4" w14:textId="775932B3" w:rsidR="006962AE" w:rsidRDefault="00615792">
      <w:pPr>
        <w:ind w:left="735"/>
      </w:pPr>
      <w:r>
        <w:rPr>
          <w:rFonts w:hint="eastAsia"/>
        </w:rPr>
        <w:t>Cache line</w:t>
      </w:r>
      <w:r w:rsidR="008C0DB8">
        <w:rPr>
          <w:rFonts w:hint="eastAsia"/>
        </w:rPr>
        <w:t>是</w:t>
      </w:r>
      <w:r w:rsidR="008C0DB8">
        <w:rPr>
          <w:rFonts w:hint="eastAsia"/>
        </w:rPr>
        <w:t>C</w:t>
      </w:r>
      <w:r w:rsidR="008C0DB8">
        <w:t>PU</w:t>
      </w:r>
      <w:r w:rsidR="008C0DB8">
        <w:rPr>
          <w:rFonts w:hint="eastAsia"/>
        </w:rPr>
        <w:t>的实现机制，</w:t>
      </w:r>
      <w:r>
        <w:rPr>
          <w:rFonts w:hint="eastAsia"/>
        </w:rPr>
        <w:t xml:space="preserve"> CPU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中会增加很多的</w:t>
      </w:r>
      <w:r>
        <w:rPr>
          <w:rFonts w:hint="eastAsia"/>
        </w:rPr>
        <w:t>Cache line</w:t>
      </w:r>
    </w:p>
    <w:p w14:paraId="1A284D37" w14:textId="77777777" w:rsidR="006962AE" w:rsidRDefault="00615792">
      <w:pPr>
        <w:ind w:left="735"/>
        <w:jc w:val="center"/>
      </w:pPr>
      <w:r>
        <w:rPr>
          <w:noProof/>
        </w:rPr>
        <w:drawing>
          <wp:inline distT="0" distB="0" distL="114300" distR="114300" wp14:anchorId="221EBE12" wp14:editId="71D7221C">
            <wp:extent cx="2690796" cy="14339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332" cy="149285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26F7F2" w14:textId="661A41B2" w:rsidR="006962AE" w:rsidRDefault="00615792">
      <w:pPr>
        <w:numPr>
          <w:ilvl w:val="0"/>
          <w:numId w:val="2"/>
        </w:numPr>
      </w:pPr>
      <w:r>
        <w:rPr>
          <w:rFonts w:hint="eastAsia"/>
        </w:rPr>
        <w:lastRenderedPageBreak/>
        <w:t>Java</w:t>
      </w:r>
      <w:r>
        <w:rPr>
          <w:rFonts w:hint="eastAsia"/>
        </w:rPr>
        <w:t>内存模型</w:t>
      </w:r>
      <w:r w:rsidR="009E0E65">
        <w:rPr>
          <w:rFonts w:hint="eastAsia"/>
        </w:rPr>
        <w:t>（</w:t>
      </w:r>
      <w:r w:rsidR="009E0E65">
        <w:rPr>
          <w:rFonts w:hint="eastAsia"/>
        </w:rPr>
        <w:t>JMM</w:t>
      </w:r>
      <w:r w:rsidR="009E0E65">
        <w:rPr>
          <w:rFonts w:hint="eastAsia"/>
        </w:rPr>
        <w:t>）</w:t>
      </w:r>
    </w:p>
    <w:p w14:paraId="4D02C4E6" w14:textId="77777777" w:rsidR="006962AE" w:rsidRDefault="00615792">
      <w:pPr>
        <w:jc w:val="center"/>
      </w:pPr>
      <w:r>
        <w:rPr>
          <w:noProof/>
        </w:rPr>
        <w:drawing>
          <wp:inline distT="0" distB="0" distL="114300" distR="114300" wp14:anchorId="7771E447" wp14:editId="7A3735DD">
            <wp:extent cx="5184420" cy="28055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587" cy="281754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48780E" w14:textId="77777777" w:rsidR="006962AE" w:rsidRDefault="00615792">
      <w:pPr>
        <w:numPr>
          <w:ilvl w:val="0"/>
          <w:numId w:val="4"/>
        </w:numPr>
        <w:ind w:firstLine="420"/>
      </w:pPr>
      <w:r>
        <w:rPr>
          <w:rFonts w:hint="eastAsia"/>
        </w:rPr>
        <w:t>主存中的数据所有线程都可以访问（共享数据）</w:t>
      </w:r>
    </w:p>
    <w:p w14:paraId="3D329C62" w14:textId="77777777" w:rsidR="006962AE" w:rsidRDefault="00615792">
      <w:pPr>
        <w:numPr>
          <w:ilvl w:val="0"/>
          <w:numId w:val="4"/>
        </w:numPr>
        <w:ind w:firstLine="420"/>
      </w:pPr>
      <w:r>
        <w:rPr>
          <w:rFonts w:hint="eastAsia"/>
        </w:rPr>
        <w:t>每个线程都有自己的工作空间，（本地内存）（私有数据）</w:t>
      </w:r>
    </w:p>
    <w:p w14:paraId="59A639A3" w14:textId="77777777" w:rsidR="006962AE" w:rsidRDefault="00615792">
      <w:pPr>
        <w:numPr>
          <w:ilvl w:val="0"/>
          <w:numId w:val="4"/>
        </w:numPr>
        <w:ind w:firstLine="420"/>
      </w:pPr>
      <w:r>
        <w:rPr>
          <w:rFonts w:hint="eastAsia"/>
        </w:rPr>
        <w:t>工作空间数据：局部变量、内存的副本</w:t>
      </w:r>
    </w:p>
    <w:p w14:paraId="2F6FEC67" w14:textId="05AF9B11" w:rsidR="00C70008" w:rsidRDefault="00615792" w:rsidP="00C70008">
      <w:pPr>
        <w:numPr>
          <w:ilvl w:val="0"/>
          <w:numId w:val="4"/>
        </w:numPr>
        <w:ind w:firstLine="420"/>
        <w:rPr>
          <w:rFonts w:hint="eastAsia"/>
        </w:rPr>
      </w:pPr>
      <w:r>
        <w:rPr>
          <w:rFonts w:hint="eastAsia"/>
        </w:rPr>
        <w:t>线程不能直接修改内存中的数据，只能读到工作空间来修改</w:t>
      </w:r>
      <w:r w:rsidR="002E61C6">
        <w:rPr>
          <w:rFonts w:hint="eastAsia"/>
        </w:rPr>
        <w:t>(</w:t>
      </w:r>
      <w:r w:rsidR="002E61C6">
        <w:rPr>
          <w:rFonts w:hint="eastAsia"/>
        </w:rPr>
        <w:t>实际是读到寄存器中修改</w:t>
      </w:r>
      <w:r w:rsidR="002E61C6">
        <w:t>)</w:t>
      </w:r>
      <w:r>
        <w:rPr>
          <w:rFonts w:hint="eastAsia"/>
        </w:rPr>
        <w:t>，修改完成后刷新到内存</w:t>
      </w:r>
    </w:p>
    <w:p w14:paraId="227F197A" w14:textId="3CDC9FBC" w:rsidR="006962AE" w:rsidRDefault="00615792">
      <w:pPr>
        <w:jc w:val="center"/>
      </w:pPr>
      <w:r>
        <w:rPr>
          <w:noProof/>
        </w:rPr>
        <w:drawing>
          <wp:inline distT="0" distB="0" distL="114300" distR="114300" wp14:anchorId="6C935C36" wp14:editId="5376FF22">
            <wp:extent cx="6348534" cy="329045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8548" cy="331637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E8D0DA" w14:textId="60920B74" w:rsidR="00C70008" w:rsidRDefault="00935E2C" w:rsidP="00A62DA8">
      <w:pPr>
        <w:pStyle w:val="a7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工作区间里的数据可能在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、</w:t>
      </w:r>
      <w:r>
        <w:rPr>
          <w:rFonts w:hint="eastAsia"/>
        </w:rPr>
        <w:t>cache</w:t>
      </w:r>
      <w:r>
        <w:rPr>
          <w:rFonts w:hint="eastAsia"/>
        </w:rPr>
        <w:t>、内存中</w:t>
      </w:r>
    </w:p>
    <w:p w14:paraId="009D19FA" w14:textId="7C7ECADF" w:rsidR="00935E2C" w:rsidRDefault="00935E2C" w:rsidP="00A62DA8">
      <w:pPr>
        <w:pStyle w:val="a7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主存里的数据可能在</w:t>
      </w:r>
      <w:r>
        <w:t>CPU</w:t>
      </w:r>
      <w:r>
        <w:rPr>
          <w:rFonts w:hint="eastAsia"/>
        </w:rPr>
        <w:t>、</w:t>
      </w:r>
      <w:r>
        <w:rPr>
          <w:rFonts w:hint="eastAsia"/>
        </w:rPr>
        <w:t>cache</w:t>
      </w:r>
      <w:r>
        <w:rPr>
          <w:rFonts w:hint="eastAsia"/>
        </w:rPr>
        <w:t>、内存中</w:t>
      </w:r>
    </w:p>
    <w:p w14:paraId="2D8AEB2B" w14:textId="171F24DB" w:rsidR="00C70008" w:rsidRDefault="00A62DA8" w:rsidP="00A62DA8">
      <w:pPr>
        <w:pStyle w:val="a7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工作区间中存放的是引用对象的地址</w:t>
      </w:r>
    </w:p>
    <w:p w14:paraId="2ECD1E3F" w14:textId="77777777" w:rsidR="00935E2C" w:rsidRPr="00DB3A07" w:rsidRDefault="00935E2C" w:rsidP="00C70008">
      <w:pPr>
        <w:jc w:val="left"/>
        <w:rPr>
          <w:rFonts w:hint="eastAsia"/>
        </w:rPr>
      </w:pPr>
    </w:p>
    <w:p w14:paraId="01011A2B" w14:textId="77777777" w:rsidR="006962AE" w:rsidRDefault="0061579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Volatile</w:t>
      </w:r>
      <w:r>
        <w:rPr>
          <w:rFonts w:hint="eastAsia"/>
        </w:rPr>
        <w:t>关键字的语义分析</w:t>
      </w:r>
    </w:p>
    <w:p w14:paraId="2255839E" w14:textId="77777777" w:rsidR="006962AE" w:rsidRPr="00EE12B7" w:rsidRDefault="00615792">
      <w:pPr>
        <w:rPr>
          <w:b/>
          <w:bCs/>
        </w:rPr>
      </w:pPr>
      <w:r w:rsidRPr="00EE12B7">
        <w:rPr>
          <w:rFonts w:hint="eastAsia"/>
          <w:b/>
          <w:bCs/>
        </w:rPr>
        <w:t>volatile</w:t>
      </w:r>
      <w:r w:rsidRPr="00EE12B7">
        <w:rPr>
          <w:rFonts w:hint="eastAsia"/>
          <w:b/>
          <w:bCs/>
        </w:rPr>
        <w:t>作用：让其他线程能够马上感知到某一线程多某个变量的修改</w:t>
      </w:r>
    </w:p>
    <w:p w14:paraId="45A70D61" w14:textId="77777777" w:rsidR="006962AE" w:rsidRPr="00EE12B7" w:rsidRDefault="00615792">
      <w:pPr>
        <w:numPr>
          <w:ilvl w:val="0"/>
          <w:numId w:val="5"/>
        </w:numPr>
        <w:rPr>
          <w:color w:val="FF0000"/>
        </w:rPr>
      </w:pPr>
      <w:r w:rsidRPr="00EE12B7">
        <w:rPr>
          <w:rFonts w:hint="eastAsia"/>
          <w:color w:val="FF0000"/>
        </w:rPr>
        <w:t>保证可见性</w:t>
      </w:r>
    </w:p>
    <w:p w14:paraId="34B9246F" w14:textId="77777777" w:rsidR="006962AE" w:rsidRDefault="00615792">
      <w:r>
        <w:rPr>
          <w:rFonts w:hint="eastAsia"/>
        </w:rPr>
        <w:t>对共享变量的修改，其他的线程马上能感知到</w:t>
      </w:r>
    </w:p>
    <w:p w14:paraId="3DB77E8E" w14:textId="504A54D9" w:rsidR="006962AE" w:rsidRDefault="00615792">
      <w:r>
        <w:rPr>
          <w:rFonts w:hint="eastAsia"/>
        </w:rPr>
        <w:t>不能保证原子性</w:t>
      </w:r>
      <w:r w:rsidR="000B7CB3">
        <w:t>,</w:t>
      </w:r>
      <w:r>
        <w:rPr>
          <w:rFonts w:hint="eastAsia"/>
        </w:rPr>
        <w:t xml:space="preserve"> </w:t>
      </w:r>
      <w:r>
        <w:rPr>
          <w:rFonts w:hint="eastAsia"/>
        </w:rPr>
        <w:t>读、写、（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）</w:t>
      </w:r>
    </w:p>
    <w:p w14:paraId="437EEB52" w14:textId="77777777" w:rsidR="006962AE" w:rsidRDefault="00615792">
      <w:pPr>
        <w:numPr>
          <w:ilvl w:val="0"/>
          <w:numId w:val="5"/>
        </w:numPr>
      </w:pPr>
      <w:r>
        <w:rPr>
          <w:rFonts w:hint="eastAsia"/>
        </w:rPr>
        <w:t>保证有序性</w:t>
      </w:r>
    </w:p>
    <w:p w14:paraId="77168B8B" w14:textId="77777777" w:rsidR="006962AE" w:rsidRDefault="00615792">
      <w:r>
        <w:rPr>
          <w:rFonts w:hint="eastAsia"/>
        </w:rPr>
        <w:t>重排序（编译阶段、指令优化阶段）</w:t>
      </w:r>
    </w:p>
    <w:p w14:paraId="36F43CC5" w14:textId="77777777" w:rsidR="006962AE" w:rsidRDefault="00615792">
      <w:r>
        <w:rPr>
          <w:rFonts w:hint="eastAsia"/>
        </w:rPr>
        <w:t>输入程序的代码顺序并不是实际执行的顺序</w:t>
      </w:r>
    </w:p>
    <w:p w14:paraId="52CC3359" w14:textId="77777777" w:rsidR="006962AE" w:rsidRDefault="00615792">
      <w:r>
        <w:rPr>
          <w:rFonts w:hint="eastAsia"/>
        </w:rPr>
        <w:t>重排序后对单线程没有影响，对多线程有影响</w:t>
      </w:r>
    </w:p>
    <w:p w14:paraId="7EDAB8BE" w14:textId="77777777" w:rsidR="006962AE" w:rsidRDefault="00615792">
      <w:r>
        <w:rPr>
          <w:rFonts w:hint="eastAsia"/>
        </w:rPr>
        <w:t>Volatile</w:t>
      </w:r>
    </w:p>
    <w:p w14:paraId="27EE41F1" w14:textId="77777777" w:rsidR="006962AE" w:rsidRDefault="00615792">
      <w:r>
        <w:rPr>
          <w:rFonts w:hint="eastAsia"/>
        </w:rPr>
        <w:t>Happens-before</w:t>
      </w:r>
    </w:p>
    <w:p w14:paraId="7A648A32" w14:textId="77777777" w:rsidR="006962AE" w:rsidRDefault="00615792">
      <w:r>
        <w:rPr>
          <w:rFonts w:hint="eastAsia"/>
        </w:rPr>
        <w:t>volatile</w:t>
      </w:r>
      <w:r>
        <w:rPr>
          <w:rFonts w:hint="eastAsia"/>
        </w:rPr>
        <w:t>规则：</w:t>
      </w:r>
    </w:p>
    <w:p w14:paraId="7E16A396" w14:textId="77777777" w:rsidR="006962AE" w:rsidRDefault="00615792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volatile</w:t>
      </w:r>
      <w:r>
        <w:rPr>
          <w:rFonts w:hint="eastAsia"/>
        </w:rPr>
        <w:t>修饰的变量：</w:t>
      </w:r>
    </w:p>
    <w:p w14:paraId="458EA269" w14:textId="77777777" w:rsidR="006962AE" w:rsidRDefault="00615792">
      <w:pPr>
        <w:numPr>
          <w:ilvl w:val="0"/>
          <w:numId w:val="6"/>
        </w:numPr>
        <w:ind w:firstLine="420"/>
      </w:pPr>
      <w:r>
        <w:rPr>
          <w:rFonts w:hint="eastAsia"/>
        </w:rPr>
        <w:t>volatile</w:t>
      </w:r>
      <w:r>
        <w:rPr>
          <w:rFonts w:hint="eastAsia"/>
        </w:rPr>
        <w:t>之前的代码不能调整到他的后面</w:t>
      </w:r>
    </w:p>
    <w:p w14:paraId="0BF965CC" w14:textId="77777777" w:rsidR="006962AE" w:rsidRDefault="00615792">
      <w:pPr>
        <w:numPr>
          <w:ilvl w:val="0"/>
          <w:numId w:val="6"/>
        </w:numPr>
        <w:ind w:firstLine="420"/>
      </w:pPr>
      <w:r>
        <w:rPr>
          <w:rFonts w:hint="eastAsia"/>
        </w:rPr>
        <w:t>volatile</w:t>
      </w:r>
      <w:r>
        <w:rPr>
          <w:rFonts w:hint="eastAsia"/>
        </w:rPr>
        <w:t>之后的代码不能调整到他的前面（</w:t>
      </w:r>
      <w:r>
        <w:rPr>
          <w:rFonts w:hint="eastAsia"/>
        </w:rPr>
        <w:t xml:space="preserve">as if </w:t>
      </w:r>
      <w:proofErr w:type="spellStart"/>
      <w:r>
        <w:rPr>
          <w:rFonts w:hint="eastAsia"/>
        </w:rPr>
        <w:t>seria</w:t>
      </w:r>
      <w:proofErr w:type="spellEnd"/>
      <w:r>
        <w:rPr>
          <w:rFonts w:hint="eastAsia"/>
        </w:rPr>
        <w:t>）</w:t>
      </w:r>
    </w:p>
    <w:p w14:paraId="79C2F9CE" w14:textId="77777777" w:rsidR="006962AE" w:rsidRDefault="00615792">
      <w:pPr>
        <w:numPr>
          <w:ilvl w:val="0"/>
          <w:numId w:val="6"/>
        </w:numPr>
        <w:ind w:firstLine="420"/>
      </w:pPr>
      <w:r>
        <w:rPr>
          <w:rFonts w:hint="eastAsia"/>
        </w:rPr>
        <w:t>霸道（位置不变化）</w:t>
      </w:r>
    </w:p>
    <w:p w14:paraId="47F6449A" w14:textId="77777777" w:rsidR="006962AE" w:rsidRDefault="00615792">
      <w:pPr>
        <w:ind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</w:t>
      </w:r>
    </w:p>
    <w:p w14:paraId="4DB2B005" w14:textId="77777777" w:rsidR="006962AE" w:rsidRDefault="00615792">
      <w:pPr>
        <w:ind w:firstLine="420"/>
      </w:pPr>
      <w:r>
        <w:rPr>
          <w:rFonts w:hint="eastAsia"/>
        </w:rPr>
        <w:t>Int a=3;</w:t>
      </w:r>
    </w:p>
    <w:p w14:paraId="5B17951E" w14:textId="77777777" w:rsidR="006962AE" w:rsidRDefault="00615792">
      <w:pPr>
        <w:ind w:firstLine="420"/>
      </w:pPr>
      <w:r>
        <w:rPr>
          <w:rFonts w:hint="eastAsia"/>
        </w:rPr>
        <w:t>Int b=5;</w:t>
      </w:r>
    </w:p>
    <w:p w14:paraId="32C08FEB" w14:textId="77777777" w:rsidR="006962AE" w:rsidRDefault="00615792">
      <w:r>
        <w:rPr>
          <w:rFonts w:hint="eastAsia"/>
        </w:rPr>
        <w:t>Volatile Int j=3;</w:t>
      </w:r>
    </w:p>
    <w:p w14:paraId="205DF30E" w14:textId="77777777" w:rsidR="006962AE" w:rsidRDefault="00615792">
      <w:pPr>
        <w:ind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</w:t>
      </w:r>
    </w:p>
    <w:p w14:paraId="4F421AE7" w14:textId="77777777" w:rsidR="006962AE" w:rsidRDefault="00615792">
      <w:pPr>
        <w:ind w:firstLine="420"/>
      </w:pPr>
      <w:r>
        <w:rPr>
          <w:rFonts w:hint="eastAsia"/>
        </w:rPr>
        <w:t>Int a=3;</w:t>
      </w:r>
    </w:p>
    <w:p w14:paraId="360F0050" w14:textId="77777777" w:rsidR="006962AE" w:rsidRDefault="00615792">
      <w:pPr>
        <w:ind w:firstLine="420"/>
      </w:pPr>
      <w:r>
        <w:rPr>
          <w:rFonts w:hint="eastAsia"/>
        </w:rPr>
        <w:t>Int b=5;</w:t>
      </w:r>
    </w:p>
    <w:p w14:paraId="788BC238" w14:textId="77777777" w:rsidR="006962AE" w:rsidRDefault="006962AE"/>
    <w:p w14:paraId="24A6D149" w14:textId="77777777" w:rsidR="006962AE" w:rsidRDefault="00615792">
      <w:r>
        <w:rPr>
          <w:rFonts w:hint="eastAsia"/>
        </w:rPr>
        <w:t>Int m=</w:t>
      </w:r>
      <w:proofErr w:type="spellStart"/>
      <w:r>
        <w:rPr>
          <w:rFonts w:hint="eastAsia"/>
        </w:rPr>
        <w:t>i+j</w:t>
      </w:r>
      <w:proofErr w:type="spellEnd"/>
      <w:r>
        <w:rPr>
          <w:rFonts w:hint="eastAsia"/>
        </w:rPr>
        <w:t>;</w:t>
      </w:r>
    </w:p>
    <w:p w14:paraId="2EB7A993" w14:textId="77777777" w:rsidR="006962AE" w:rsidRDefault="00615792">
      <w:r>
        <w:rPr>
          <w:rFonts w:hint="eastAsia"/>
        </w:rPr>
        <w:t>I++;</w:t>
      </w:r>
    </w:p>
    <w:p w14:paraId="56F12DE3" w14:textId="77777777" w:rsidR="006962AE" w:rsidRDefault="00615792">
      <w:r>
        <w:rPr>
          <w:rFonts w:hint="eastAsia"/>
        </w:rPr>
        <w:t>J++;</w:t>
      </w:r>
    </w:p>
    <w:p w14:paraId="24FC38EA" w14:textId="77777777" w:rsidR="006962AE" w:rsidRDefault="006962AE">
      <w:pPr>
        <w:rPr>
          <w:rFonts w:hint="eastAsia"/>
        </w:rPr>
      </w:pPr>
    </w:p>
    <w:p w14:paraId="7B202E63" w14:textId="77777777" w:rsidR="006962AE" w:rsidRDefault="00615792">
      <w:pPr>
        <w:numPr>
          <w:ilvl w:val="0"/>
          <w:numId w:val="5"/>
        </w:numPr>
      </w:pPr>
      <w:r>
        <w:rPr>
          <w:rFonts w:hint="eastAsia"/>
        </w:rPr>
        <w:t>volatile</w:t>
      </w:r>
      <w:r>
        <w:rPr>
          <w:rFonts w:hint="eastAsia"/>
        </w:rPr>
        <w:t>的原理和实现机制</w:t>
      </w:r>
      <w:r>
        <w:rPr>
          <w:rFonts w:hint="eastAsia"/>
        </w:rPr>
        <w:t>(</w:t>
      </w:r>
      <w:r>
        <w:rPr>
          <w:rFonts w:hint="eastAsia"/>
        </w:rPr>
        <w:t>锁、轻量级</w:t>
      </w:r>
      <w:r>
        <w:rPr>
          <w:rFonts w:hint="eastAsia"/>
        </w:rPr>
        <w:t xml:space="preserve">)   </w:t>
      </w:r>
    </w:p>
    <w:p w14:paraId="1CA093D0" w14:textId="77777777" w:rsidR="006962AE" w:rsidRDefault="00615792">
      <w:r>
        <w:rPr>
          <w:rFonts w:hint="eastAsia"/>
        </w:rPr>
        <w:t xml:space="preserve">  HSDIS   --</w:t>
      </w:r>
      <w:r>
        <w:rPr>
          <w:rFonts w:hint="eastAsia"/>
        </w:rPr>
        <w:t>反编译</w:t>
      </w:r>
      <w:r>
        <w:rPr>
          <w:rFonts w:hint="eastAsia"/>
        </w:rPr>
        <w:t>---</w:t>
      </w:r>
      <w:r>
        <w:rPr>
          <w:rFonts w:hint="eastAsia"/>
        </w:rPr>
        <w:t>汇编</w:t>
      </w:r>
    </w:p>
    <w:p w14:paraId="5753522D" w14:textId="5C1593DA" w:rsidR="006962AE" w:rsidRDefault="00615792">
      <w:r>
        <w:rPr>
          <w:rFonts w:hint="eastAsia"/>
        </w:rPr>
        <w:t xml:space="preserve">  Java --class---JVM-</w:t>
      </w:r>
      <w:r w:rsidR="0075786B">
        <w:rPr>
          <w:rFonts w:hint="eastAsia"/>
        </w:rPr>
        <w:t>--</w:t>
      </w:r>
      <w:proofErr w:type="gramStart"/>
      <w:r w:rsidR="0075786B">
        <w:rPr>
          <w:rFonts w:hint="eastAsia"/>
        </w:rPr>
        <w:t>》</w:t>
      </w:r>
      <w:proofErr w:type="gramEnd"/>
      <w:r>
        <w:rPr>
          <w:rFonts w:hint="eastAsia"/>
        </w:rPr>
        <w:t>ASM</w:t>
      </w:r>
      <w:r>
        <w:rPr>
          <w:rFonts w:hint="eastAsia"/>
        </w:rPr>
        <w:t>文件</w:t>
      </w:r>
    </w:p>
    <w:p w14:paraId="32846A5B" w14:textId="77777777" w:rsidR="006962AE" w:rsidRDefault="00615792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Volatile  int</w:t>
      </w:r>
      <w:proofErr w:type="gramEnd"/>
      <w:r>
        <w:rPr>
          <w:rFonts w:hint="eastAsia"/>
        </w:rPr>
        <w:t xml:space="preserve">  a ;</w:t>
      </w:r>
    </w:p>
    <w:p w14:paraId="1CF0EF04" w14:textId="2BC1DE95" w:rsidR="006962AE" w:rsidRPr="00A46D4A" w:rsidRDefault="00615792">
      <w:pPr>
        <w:ind w:firstLineChars="300" w:firstLine="630"/>
        <w:rPr>
          <w:color w:val="FF0000"/>
        </w:rPr>
      </w:pPr>
      <w:proofErr w:type="gramStart"/>
      <w:r w:rsidRPr="00A46D4A">
        <w:rPr>
          <w:rFonts w:hint="eastAsia"/>
          <w:color w:val="FF0000"/>
        </w:rPr>
        <w:t>Lock :a</w:t>
      </w:r>
      <w:proofErr w:type="gramEnd"/>
    </w:p>
    <w:p w14:paraId="4784C176" w14:textId="4AFEA2B5" w:rsidR="00EE12B7" w:rsidRDefault="00EE12B7" w:rsidP="0075786B">
      <w:pPr>
        <w:rPr>
          <w:rFonts w:hint="eastAsia"/>
        </w:rPr>
      </w:pPr>
    </w:p>
    <w:p w14:paraId="33039B55" w14:textId="42D5EA16" w:rsidR="00EE12B7" w:rsidRDefault="00EE12B7" w:rsidP="0075786B"/>
    <w:p w14:paraId="23822A4E" w14:textId="539DC3C8" w:rsidR="0075786B" w:rsidRDefault="0075786B" w:rsidP="0075786B"/>
    <w:p w14:paraId="666CBA81" w14:textId="743BC173" w:rsidR="0075786B" w:rsidRDefault="0075786B" w:rsidP="0075786B"/>
    <w:p w14:paraId="337949C5" w14:textId="4F0FE11C" w:rsidR="0075786B" w:rsidRDefault="0075786B" w:rsidP="0075786B"/>
    <w:p w14:paraId="2F3BC125" w14:textId="77777777" w:rsidR="0075786B" w:rsidRDefault="0075786B" w:rsidP="0075786B">
      <w:pPr>
        <w:rPr>
          <w:rFonts w:hint="eastAsia"/>
        </w:rPr>
      </w:pPr>
    </w:p>
    <w:p w14:paraId="620E2AA4" w14:textId="77777777" w:rsidR="006962AE" w:rsidRDefault="0061579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Volatile</w:t>
      </w:r>
      <w:r>
        <w:rPr>
          <w:rFonts w:hint="eastAsia"/>
        </w:rPr>
        <w:t>的使用场景</w:t>
      </w:r>
    </w:p>
    <w:p w14:paraId="5486CCA3" w14:textId="77777777" w:rsidR="006962AE" w:rsidRDefault="00615792">
      <w:pPr>
        <w:numPr>
          <w:ilvl w:val="0"/>
          <w:numId w:val="7"/>
        </w:numPr>
      </w:pPr>
      <w:r>
        <w:rPr>
          <w:rFonts w:hint="eastAsia"/>
        </w:rPr>
        <w:t>状态标志（开关模式）</w:t>
      </w:r>
    </w:p>
    <w:p w14:paraId="52657B1B" w14:textId="77777777" w:rsidR="006962AE" w:rsidRDefault="006157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public </w:t>
      </w: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ShutDowsnDemmo</w:t>
      </w:r>
      <w:proofErr w:type="spellEnd"/>
      <w:r>
        <w:rPr>
          <w:rFonts w:hint="eastAsia"/>
        </w:rPr>
        <w:t xml:space="preserve"> extends </w:t>
      </w:r>
      <w:proofErr w:type="gramStart"/>
      <w:r>
        <w:rPr>
          <w:rFonts w:hint="eastAsia"/>
        </w:rPr>
        <w:t>Thread{</w:t>
      </w:r>
      <w:proofErr w:type="gramEnd"/>
    </w:p>
    <w:p w14:paraId="1A30983F" w14:textId="77777777" w:rsidR="006962AE" w:rsidRDefault="006157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private volatile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started=false;</w:t>
      </w:r>
    </w:p>
    <w:p w14:paraId="554D6FC5" w14:textId="77777777" w:rsidR="006962AE" w:rsidRDefault="006962A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14:paraId="16C5ABF7" w14:textId="77777777" w:rsidR="006962AE" w:rsidRDefault="006157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@Override</w:t>
      </w:r>
    </w:p>
    <w:p w14:paraId="3862DC93" w14:textId="77777777" w:rsidR="006962AE" w:rsidRDefault="006157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public void </w:t>
      </w:r>
      <w:proofErr w:type="gramStart"/>
      <w:r>
        <w:rPr>
          <w:rFonts w:hint="eastAsia"/>
        </w:rPr>
        <w:t>run(</w:t>
      </w:r>
      <w:proofErr w:type="gramEnd"/>
      <w:r>
        <w:rPr>
          <w:rFonts w:hint="eastAsia"/>
        </w:rPr>
        <w:t>) {</w:t>
      </w:r>
    </w:p>
    <w:p w14:paraId="43B4D5EF" w14:textId="77777777" w:rsidR="006962AE" w:rsidRDefault="006157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while(started</w:t>
      </w:r>
      <w:proofErr w:type="gramStart"/>
      <w:r>
        <w:rPr>
          <w:rFonts w:hint="eastAsia"/>
        </w:rPr>
        <w:t>){</w:t>
      </w:r>
      <w:proofErr w:type="gramEnd"/>
    </w:p>
    <w:p w14:paraId="0B800632" w14:textId="77777777" w:rsidR="006962AE" w:rsidRDefault="006157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dowork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97A73DF" w14:textId="77777777" w:rsidR="006962AE" w:rsidRDefault="006157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}</w:t>
      </w:r>
    </w:p>
    <w:p w14:paraId="79BC0554" w14:textId="77777777" w:rsidR="006962AE" w:rsidRDefault="006157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}</w:t>
      </w:r>
    </w:p>
    <w:p w14:paraId="3D25671E" w14:textId="77777777" w:rsidR="006962AE" w:rsidRDefault="006157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public void </w:t>
      </w:r>
      <w:proofErr w:type="gramStart"/>
      <w:r>
        <w:rPr>
          <w:rFonts w:hint="eastAsia"/>
        </w:rPr>
        <w:t>shutdown(</w:t>
      </w:r>
      <w:proofErr w:type="gramEnd"/>
      <w:r>
        <w:rPr>
          <w:rFonts w:hint="eastAsia"/>
        </w:rPr>
        <w:t>){</w:t>
      </w:r>
    </w:p>
    <w:p w14:paraId="5EF1D0A0" w14:textId="77777777" w:rsidR="006962AE" w:rsidRDefault="006157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started=false;</w:t>
      </w:r>
    </w:p>
    <w:p w14:paraId="7DDD6516" w14:textId="77777777" w:rsidR="006962AE" w:rsidRDefault="006157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}</w:t>
      </w:r>
    </w:p>
    <w:p w14:paraId="317BEA77" w14:textId="77777777" w:rsidR="006962AE" w:rsidRDefault="006157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</w:t>
      </w:r>
    </w:p>
    <w:p w14:paraId="01D2DEDC" w14:textId="77777777" w:rsidR="001D4B8B" w:rsidRDefault="00615792" w:rsidP="00A46D4A">
      <w:pPr>
        <w:numPr>
          <w:ilvl w:val="0"/>
          <w:numId w:val="7"/>
        </w:numPr>
        <w:rPr>
          <w:color w:val="FF0000"/>
        </w:rPr>
      </w:pPr>
      <w:r w:rsidRPr="00A46D4A">
        <w:rPr>
          <w:rFonts w:hint="eastAsia"/>
          <w:color w:val="FF0000"/>
        </w:rPr>
        <w:t>双重检查锁定（</w:t>
      </w:r>
      <w:r w:rsidRPr="00A46D4A">
        <w:rPr>
          <w:rFonts w:hint="eastAsia"/>
          <w:color w:val="FF0000"/>
        </w:rPr>
        <w:t>double-checked-locking</w:t>
      </w:r>
      <w:r w:rsidRPr="00A46D4A">
        <w:rPr>
          <w:rFonts w:hint="eastAsia"/>
          <w:color w:val="FF0000"/>
        </w:rPr>
        <w:t>）</w:t>
      </w:r>
      <w:r w:rsidR="00A46D4A">
        <w:rPr>
          <w:rFonts w:hint="eastAsia"/>
          <w:color w:val="FF0000"/>
        </w:rPr>
        <w:t xml:space="preserve"> </w:t>
      </w:r>
    </w:p>
    <w:p w14:paraId="6BA9BA56" w14:textId="00BA3012" w:rsidR="006962AE" w:rsidRPr="00A46D4A" w:rsidRDefault="00A46D4A" w:rsidP="001D4B8B">
      <w:pPr>
        <w:rPr>
          <w:color w:val="FF0000"/>
        </w:rPr>
      </w:pPr>
      <w:r w:rsidRPr="00A46D4A">
        <w:rPr>
          <w:rFonts w:hint="eastAsia"/>
          <w:b/>
          <w:bCs/>
          <w:color w:val="FF0000"/>
        </w:rPr>
        <w:t>DCL</w:t>
      </w:r>
    </w:p>
    <w:p w14:paraId="695E54C6" w14:textId="77777777" w:rsidR="006962AE" w:rsidRDefault="006157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public class Singleton {</w:t>
      </w:r>
    </w:p>
    <w:p w14:paraId="62E7208C" w14:textId="77777777" w:rsidR="006962AE" w:rsidRDefault="006157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private volatile static Singleton instance;</w:t>
      </w:r>
    </w:p>
    <w:p w14:paraId="57D874EC" w14:textId="77777777" w:rsidR="006962AE" w:rsidRDefault="006157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public static Singleton </w:t>
      </w:r>
      <w:proofErr w:type="spellStart"/>
      <w:proofErr w:type="gramStart"/>
      <w:r>
        <w:rPr>
          <w:rFonts w:hint="eastAsia"/>
        </w:rPr>
        <w:t>getInstance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14:paraId="260A6850" w14:textId="77777777" w:rsidR="006962AE" w:rsidRDefault="006157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if(instance==</w:t>
      </w:r>
      <w:proofErr w:type="gramStart"/>
      <w:r>
        <w:rPr>
          <w:rFonts w:hint="eastAsia"/>
        </w:rPr>
        <w:t>null){</w:t>
      </w:r>
      <w:proofErr w:type="gramEnd"/>
    </w:p>
    <w:p w14:paraId="78509216" w14:textId="77777777" w:rsidR="006962AE" w:rsidRDefault="006157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synchronized (</w:t>
      </w:r>
      <w:proofErr w:type="spellStart"/>
      <w:proofErr w:type="gramStart"/>
      <w:r>
        <w:rPr>
          <w:rFonts w:hint="eastAsia"/>
        </w:rPr>
        <w:t>Singleton.class</w:t>
      </w:r>
      <w:proofErr w:type="spellEnd"/>
      <w:r>
        <w:rPr>
          <w:rFonts w:hint="eastAsia"/>
        </w:rPr>
        <w:t>){</w:t>
      </w:r>
      <w:proofErr w:type="gramEnd"/>
    </w:p>
    <w:p w14:paraId="46014BB4" w14:textId="77777777" w:rsidR="006962AE" w:rsidRDefault="006157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instance=new </w:t>
      </w:r>
      <w:proofErr w:type="gramStart"/>
      <w:r>
        <w:rPr>
          <w:rFonts w:hint="eastAsia"/>
        </w:rPr>
        <w:t>S</w:t>
      </w:r>
      <w:r>
        <w:rPr>
          <w:rFonts w:hint="eastAsia"/>
        </w:rPr>
        <w:t>ingleton(</w:t>
      </w:r>
      <w:proofErr w:type="gramEnd"/>
      <w:r>
        <w:rPr>
          <w:rFonts w:hint="eastAsia"/>
        </w:rPr>
        <w:t>);</w:t>
      </w:r>
    </w:p>
    <w:p w14:paraId="3AC22004" w14:textId="77777777" w:rsidR="006962AE" w:rsidRDefault="006157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}</w:t>
      </w:r>
    </w:p>
    <w:p w14:paraId="44531B4F" w14:textId="77777777" w:rsidR="006962AE" w:rsidRDefault="006157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}</w:t>
      </w:r>
    </w:p>
    <w:p w14:paraId="434B8815" w14:textId="77777777" w:rsidR="006962AE" w:rsidRDefault="006157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return instance;</w:t>
      </w:r>
    </w:p>
    <w:p w14:paraId="43B05410" w14:textId="77777777" w:rsidR="006962AE" w:rsidRDefault="006157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}</w:t>
      </w:r>
    </w:p>
    <w:p w14:paraId="5E95B9C2" w14:textId="77777777" w:rsidR="006962AE" w:rsidRDefault="006157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</w:t>
      </w:r>
    </w:p>
    <w:p w14:paraId="31044069" w14:textId="16C9CF7D" w:rsidR="006962AE" w:rsidRDefault="00615792">
      <w:pPr>
        <w:numPr>
          <w:ilvl w:val="0"/>
          <w:numId w:val="7"/>
        </w:numPr>
      </w:pPr>
      <w:r>
        <w:rPr>
          <w:rFonts w:hint="eastAsia"/>
        </w:rPr>
        <w:t>需要利用顺序性</w:t>
      </w:r>
    </w:p>
    <w:p w14:paraId="5729A1A9" w14:textId="732BC1E4" w:rsidR="002B6FC7" w:rsidRDefault="002B6FC7" w:rsidP="002B6FC7"/>
    <w:p w14:paraId="70BA30A6" w14:textId="4D46E83A" w:rsidR="002B6FC7" w:rsidRDefault="002B6FC7" w:rsidP="002B6FC7"/>
    <w:p w14:paraId="3447D4C9" w14:textId="77777777" w:rsidR="007F7D73" w:rsidRDefault="007F7D73" w:rsidP="002B6FC7">
      <w:pPr>
        <w:rPr>
          <w:rFonts w:hint="eastAsia"/>
        </w:rPr>
      </w:pPr>
    </w:p>
    <w:p w14:paraId="0B27DC6E" w14:textId="77777777" w:rsidR="006962AE" w:rsidRDefault="00615792">
      <w:pPr>
        <w:pStyle w:val="2"/>
        <w:numPr>
          <w:ilvl w:val="0"/>
          <w:numId w:val="1"/>
        </w:numPr>
      </w:pPr>
      <w:r>
        <w:rPr>
          <w:rFonts w:hint="eastAsia"/>
        </w:rPr>
        <w:t>volatile</w:t>
      </w:r>
      <w:r>
        <w:rPr>
          <w:rFonts w:hint="eastAsia"/>
        </w:rPr>
        <w:t>与</w:t>
      </w:r>
      <w:r>
        <w:rPr>
          <w:rFonts w:hint="eastAsia"/>
        </w:rPr>
        <w:t>synchronized</w:t>
      </w:r>
      <w:r>
        <w:rPr>
          <w:rFonts w:hint="eastAsia"/>
        </w:rPr>
        <w:t>的区别</w:t>
      </w:r>
    </w:p>
    <w:p w14:paraId="13402B1A" w14:textId="77777777" w:rsidR="006962AE" w:rsidRDefault="00615792">
      <w:pPr>
        <w:numPr>
          <w:ilvl w:val="0"/>
          <w:numId w:val="8"/>
        </w:numPr>
      </w:pPr>
      <w:r>
        <w:rPr>
          <w:rFonts w:hint="eastAsia"/>
        </w:rPr>
        <w:t>使用上的区别</w:t>
      </w:r>
    </w:p>
    <w:p w14:paraId="1FC22E55" w14:textId="76A22F2D" w:rsidR="006962AE" w:rsidRPr="00A33A2D" w:rsidRDefault="00A33A2D">
      <w:pPr>
        <w:rPr>
          <w:color w:val="FF0000"/>
        </w:rPr>
      </w:pPr>
      <w:r>
        <w:rPr>
          <w:color w:val="FF0000"/>
        </w:rPr>
        <w:t>v</w:t>
      </w:r>
      <w:r w:rsidR="00615792" w:rsidRPr="00A33A2D">
        <w:rPr>
          <w:rFonts w:hint="eastAsia"/>
          <w:color w:val="FF0000"/>
        </w:rPr>
        <w:t>olatile</w:t>
      </w:r>
      <w:r w:rsidR="00615792" w:rsidRPr="00A33A2D">
        <w:rPr>
          <w:rFonts w:hint="eastAsia"/>
          <w:color w:val="FF0000"/>
        </w:rPr>
        <w:t>只能修饰变量，</w:t>
      </w:r>
      <w:r w:rsidR="00615792" w:rsidRPr="00A33A2D">
        <w:rPr>
          <w:rFonts w:hint="eastAsia"/>
          <w:color w:val="FF0000"/>
        </w:rPr>
        <w:t>synchronized</w:t>
      </w:r>
      <w:r w:rsidR="00615792" w:rsidRPr="00A33A2D">
        <w:rPr>
          <w:rFonts w:hint="eastAsia"/>
          <w:color w:val="FF0000"/>
        </w:rPr>
        <w:t>只能修饰方法和语句块</w:t>
      </w:r>
    </w:p>
    <w:p w14:paraId="77783AF5" w14:textId="77777777" w:rsidR="006962AE" w:rsidRDefault="00615792">
      <w:pPr>
        <w:numPr>
          <w:ilvl w:val="0"/>
          <w:numId w:val="8"/>
        </w:numPr>
      </w:pPr>
      <w:r>
        <w:rPr>
          <w:rFonts w:hint="eastAsia"/>
        </w:rPr>
        <w:t>对原子性的保证</w:t>
      </w:r>
    </w:p>
    <w:p w14:paraId="5A7ABF2A" w14:textId="77777777" w:rsidR="006962AE" w:rsidRDefault="00615792">
      <w:r>
        <w:rPr>
          <w:rFonts w:hint="eastAsia"/>
        </w:rPr>
        <w:t>synchronized</w:t>
      </w:r>
      <w:r>
        <w:rPr>
          <w:rFonts w:hint="eastAsia"/>
        </w:rPr>
        <w:t>可以保证原子性，</w:t>
      </w:r>
      <w:r>
        <w:rPr>
          <w:rFonts w:hint="eastAsia"/>
        </w:rPr>
        <w:t>Volatile</w:t>
      </w:r>
      <w:r>
        <w:rPr>
          <w:rFonts w:hint="eastAsia"/>
        </w:rPr>
        <w:t>不能保证原子性</w:t>
      </w:r>
    </w:p>
    <w:p w14:paraId="32049955" w14:textId="77777777" w:rsidR="006962AE" w:rsidRDefault="00615792">
      <w:pPr>
        <w:numPr>
          <w:ilvl w:val="0"/>
          <w:numId w:val="8"/>
        </w:numPr>
      </w:pPr>
      <w:r>
        <w:rPr>
          <w:rFonts w:hint="eastAsia"/>
        </w:rPr>
        <w:t>对可见性的保证</w:t>
      </w:r>
    </w:p>
    <w:p w14:paraId="757B1B02" w14:textId="77777777" w:rsidR="006962AE" w:rsidRDefault="00615792">
      <w:r>
        <w:rPr>
          <w:rFonts w:hint="eastAsia"/>
        </w:rPr>
        <w:t>都可以保证可见性，但实现原理不同</w:t>
      </w:r>
    </w:p>
    <w:p w14:paraId="0EC8005C" w14:textId="33C16AC7" w:rsidR="006962AE" w:rsidRDefault="00FC364C">
      <w:r w:rsidRPr="00FC364C">
        <w:rPr>
          <w:color w:val="FF0000"/>
        </w:rPr>
        <w:t>v</w:t>
      </w:r>
      <w:r w:rsidR="00615792" w:rsidRPr="00FC364C">
        <w:rPr>
          <w:rFonts w:hint="eastAsia"/>
          <w:color w:val="FF0000"/>
        </w:rPr>
        <w:t>olatile</w:t>
      </w:r>
      <w:r w:rsidR="00615792" w:rsidRPr="00FC364C">
        <w:rPr>
          <w:rFonts w:hint="eastAsia"/>
          <w:color w:val="FF0000"/>
        </w:rPr>
        <w:t>对变量加了</w:t>
      </w:r>
      <w:r w:rsidR="00615792" w:rsidRPr="00FC364C">
        <w:rPr>
          <w:rFonts w:hint="eastAsia"/>
          <w:color w:val="FF0000"/>
        </w:rPr>
        <w:t>lock</w:t>
      </w:r>
      <w:r w:rsidR="00615792">
        <w:rPr>
          <w:rFonts w:hint="eastAsia"/>
        </w:rPr>
        <w:t>，</w:t>
      </w:r>
      <w:r w:rsidR="00615792" w:rsidRPr="00FC364C">
        <w:rPr>
          <w:rFonts w:hint="eastAsia"/>
          <w:color w:val="FF0000"/>
        </w:rPr>
        <w:t>synchronized</w:t>
      </w:r>
      <w:r w:rsidR="00615792" w:rsidRPr="00FC364C">
        <w:rPr>
          <w:rFonts w:hint="eastAsia"/>
          <w:color w:val="FF0000"/>
        </w:rPr>
        <w:t>使用</w:t>
      </w:r>
      <w:proofErr w:type="spellStart"/>
      <w:r w:rsidR="00615792" w:rsidRPr="00FC364C">
        <w:rPr>
          <w:rFonts w:hint="eastAsia"/>
          <w:color w:val="FF0000"/>
        </w:rPr>
        <w:t>monitorEnter</w:t>
      </w:r>
      <w:proofErr w:type="spellEnd"/>
      <w:r w:rsidR="00615792" w:rsidRPr="00FC364C">
        <w:rPr>
          <w:rFonts w:hint="eastAsia"/>
          <w:color w:val="FF0000"/>
        </w:rPr>
        <w:t>和</w:t>
      </w:r>
      <w:proofErr w:type="spellStart"/>
      <w:r w:rsidR="00615792" w:rsidRPr="00FC364C">
        <w:rPr>
          <w:rFonts w:hint="eastAsia"/>
          <w:color w:val="FF0000"/>
        </w:rPr>
        <w:t>monitorexit</w:t>
      </w:r>
      <w:proofErr w:type="spellEnd"/>
      <w:r w:rsidR="00615792">
        <w:rPr>
          <w:rFonts w:hint="eastAsia"/>
        </w:rPr>
        <w:t xml:space="preserve">  monitor  JVM</w:t>
      </w:r>
    </w:p>
    <w:p w14:paraId="29C27ACD" w14:textId="77777777" w:rsidR="006962AE" w:rsidRDefault="00615792">
      <w:pPr>
        <w:numPr>
          <w:ilvl w:val="0"/>
          <w:numId w:val="8"/>
        </w:numPr>
      </w:pPr>
      <w:r>
        <w:rPr>
          <w:rFonts w:hint="eastAsia"/>
        </w:rPr>
        <w:lastRenderedPageBreak/>
        <w:t>对有序性的保证</w:t>
      </w:r>
    </w:p>
    <w:p w14:paraId="24EDD8DA" w14:textId="77777777" w:rsidR="006962AE" w:rsidRDefault="00615792">
      <w:r>
        <w:rPr>
          <w:rFonts w:hint="eastAsia"/>
        </w:rPr>
        <w:t>Volatile</w:t>
      </w:r>
      <w:r>
        <w:rPr>
          <w:rFonts w:hint="eastAsia"/>
        </w:rPr>
        <w:t>能保证有序，</w:t>
      </w:r>
      <w:r>
        <w:rPr>
          <w:rFonts w:hint="eastAsia"/>
        </w:rPr>
        <w:t>synchronized</w:t>
      </w:r>
      <w:r>
        <w:rPr>
          <w:rFonts w:hint="eastAsia"/>
        </w:rPr>
        <w:t>可以保证有序性，但是代价（重量级）并发退化到串行</w:t>
      </w:r>
    </w:p>
    <w:p w14:paraId="53A4D685" w14:textId="77777777" w:rsidR="006962AE" w:rsidRDefault="00615792">
      <w:pPr>
        <w:numPr>
          <w:ilvl w:val="0"/>
          <w:numId w:val="8"/>
        </w:numPr>
      </w:pPr>
      <w:r>
        <w:rPr>
          <w:rFonts w:hint="eastAsia"/>
        </w:rPr>
        <w:t>其他</w:t>
      </w:r>
    </w:p>
    <w:p w14:paraId="75C69669" w14:textId="77777777" w:rsidR="006962AE" w:rsidRDefault="00615792">
      <w:r>
        <w:rPr>
          <w:rFonts w:hint="eastAsia"/>
        </w:rPr>
        <w:t>synchronized</w:t>
      </w:r>
      <w:r>
        <w:rPr>
          <w:rFonts w:hint="eastAsia"/>
        </w:rPr>
        <w:t>引起</w:t>
      </w:r>
      <w:r w:rsidRPr="00FC364C">
        <w:rPr>
          <w:rFonts w:hint="eastAsia"/>
          <w:color w:val="FF0000"/>
        </w:rPr>
        <w:t>阻塞</w:t>
      </w:r>
    </w:p>
    <w:p w14:paraId="5E854223" w14:textId="35DEED8D" w:rsidR="006962AE" w:rsidRDefault="00615792">
      <w:r>
        <w:rPr>
          <w:rFonts w:hint="eastAsia"/>
        </w:rPr>
        <w:t>Volatile</w:t>
      </w:r>
      <w:r>
        <w:rPr>
          <w:rFonts w:hint="eastAsia"/>
        </w:rPr>
        <w:t>不会引起阻塞</w:t>
      </w:r>
    </w:p>
    <w:p w14:paraId="444C0E38" w14:textId="34CA4593" w:rsidR="00CF6781" w:rsidRDefault="00CF6781"/>
    <w:p w14:paraId="4EDBD9F7" w14:textId="6345B018" w:rsidR="00CF6781" w:rsidRDefault="00CF6781"/>
    <w:p w14:paraId="038180FC" w14:textId="1A3DE51E" w:rsidR="00CF6781" w:rsidRDefault="00CF6781"/>
    <w:p w14:paraId="538B71C2" w14:textId="279812B8" w:rsidR="00CF6781" w:rsidRDefault="00CF6781"/>
    <w:p w14:paraId="1012DE42" w14:textId="3EE55368" w:rsidR="00CF6781" w:rsidRDefault="00CF6781"/>
    <w:p w14:paraId="7EBD96EB" w14:textId="4A53A2EA" w:rsidR="00CF6781" w:rsidRDefault="00CF6781"/>
    <w:p w14:paraId="059DDA6E" w14:textId="1D243D1D" w:rsidR="00CF6781" w:rsidRDefault="00CF6781">
      <w:r>
        <w:rPr>
          <w:rFonts w:hint="eastAsia"/>
        </w:rPr>
        <w:t>了解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的流水线作业</w:t>
      </w:r>
    </w:p>
    <w:p w14:paraId="12494D24" w14:textId="1320E2F1" w:rsidR="00521753" w:rsidRDefault="00521753">
      <w:r>
        <w:rPr>
          <w:rFonts w:hint="eastAsia"/>
        </w:rPr>
        <w:t>用</w:t>
      </w:r>
      <w:r>
        <w:rPr>
          <w:rFonts w:hint="eastAsia"/>
        </w:rPr>
        <w:t>HSDIS</w:t>
      </w:r>
      <w:r>
        <w:rPr>
          <w:rFonts w:hint="eastAsia"/>
        </w:rPr>
        <w:t>进行</w:t>
      </w:r>
      <w:r>
        <w:rPr>
          <w:rFonts w:hint="eastAsia"/>
        </w:rPr>
        <w:t xml:space="preserve"> </w:t>
      </w:r>
      <w:r>
        <w:rPr>
          <w:rFonts w:hint="eastAsia"/>
        </w:rPr>
        <w:t>反编译</w:t>
      </w:r>
      <w:r>
        <w:rPr>
          <w:rFonts w:hint="eastAsia"/>
        </w:rPr>
        <w:t>-</w:t>
      </w:r>
      <w:r>
        <w:rPr>
          <w:rFonts w:hint="eastAsia"/>
        </w:rPr>
        <w:t>反汇编</w:t>
      </w:r>
    </w:p>
    <w:p w14:paraId="6FAEF85C" w14:textId="6479141D" w:rsidR="00521753" w:rsidRPr="00521753" w:rsidRDefault="00521753">
      <w:pPr>
        <w:rPr>
          <w:rFonts w:hint="eastAsia"/>
        </w:rPr>
      </w:pPr>
      <w:r>
        <w:t xml:space="preserve">Java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JVM </w:t>
      </w:r>
      <w:r>
        <w:sym w:font="Wingdings" w:char="F0E0"/>
      </w:r>
      <w:r>
        <w:t xml:space="preserve"> ASM</w:t>
      </w:r>
      <w:r>
        <w:rPr>
          <w:rFonts w:hint="eastAsia"/>
        </w:rPr>
        <w:t>文件</w:t>
      </w:r>
      <w:r w:rsidR="00B600A3">
        <w:rPr>
          <w:rFonts w:hint="eastAsia"/>
        </w:rPr>
        <w:t>（汇编语言文件）</w:t>
      </w:r>
    </w:p>
    <w:sectPr w:rsidR="00521753" w:rsidRPr="00521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A7DC9" w14:textId="77777777" w:rsidR="00615792" w:rsidRDefault="00615792" w:rsidP="00956795">
      <w:r>
        <w:separator/>
      </w:r>
    </w:p>
  </w:endnote>
  <w:endnote w:type="continuationSeparator" w:id="0">
    <w:p w14:paraId="6A407BBA" w14:textId="77777777" w:rsidR="00615792" w:rsidRDefault="00615792" w:rsidP="00956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F375E" w14:textId="77777777" w:rsidR="00615792" w:rsidRDefault="00615792" w:rsidP="00956795">
      <w:r>
        <w:separator/>
      </w:r>
    </w:p>
  </w:footnote>
  <w:footnote w:type="continuationSeparator" w:id="0">
    <w:p w14:paraId="3760BB83" w14:textId="77777777" w:rsidR="00615792" w:rsidRDefault="00615792" w:rsidP="00956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E4FCE9F"/>
    <w:multiLevelType w:val="singleLevel"/>
    <w:tmpl w:val="9E4FCE9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E56D83F"/>
    <w:multiLevelType w:val="singleLevel"/>
    <w:tmpl w:val="DE56D83F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E7CF337A"/>
    <w:multiLevelType w:val="singleLevel"/>
    <w:tmpl w:val="E7CF337A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F9B4EF62"/>
    <w:multiLevelType w:val="singleLevel"/>
    <w:tmpl w:val="F9B4EF62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1BB67C1C"/>
    <w:multiLevelType w:val="singleLevel"/>
    <w:tmpl w:val="1BB67C1C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 w15:restartNumberingAfterBreak="0">
    <w:nsid w:val="1F2AB38F"/>
    <w:multiLevelType w:val="multilevel"/>
    <w:tmpl w:val="1F2AB38F"/>
    <w:lvl w:ilvl="0">
      <w:start w:val="1"/>
      <w:numFmt w:val="decimal"/>
      <w:suff w:val="nothing"/>
      <w:lvlText w:val="%1）"/>
      <w:lvlJc w:val="left"/>
      <w:pPr>
        <w:ind w:left="315" w:firstLine="0"/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1155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575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995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415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835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3255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675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4095" w:hanging="420"/>
      </w:pPr>
      <w:rPr>
        <w:rFonts w:hint="default"/>
      </w:rPr>
    </w:lvl>
  </w:abstractNum>
  <w:abstractNum w:abstractNumId="6" w15:restartNumberingAfterBreak="0">
    <w:nsid w:val="21D6505F"/>
    <w:multiLevelType w:val="hybridMultilevel"/>
    <w:tmpl w:val="06DC6DF2"/>
    <w:lvl w:ilvl="0" w:tplc="F3968BF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98EFA0"/>
    <w:multiLevelType w:val="singleLevel"/>
    <w:tmpl w:val="2498EFA0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376E4214"/>
    <w:multiLevelType w:val="hybridMultilevel"/>
    <w:tmpl w:val="AD449A64"/>
    <w:lvl w:ilvl="0" w:tplc="5982302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CD4DA1"/>
    <w:multiLevelType w:val="hybridMultilevel"/>
    <w:tmpl w:val="922071EC"/>
    <w:lvl w:ilvl="0" w:tplc="F6361C36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BD4428"/>
    <w:multiLevelType w:val="singleLevel"/>
    <w:tmpl w:val="70BD4428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75EE7404"/>
    <w:multiLevelType w:val="hybridMultilevel"/>
    <w:tmpl w:val="B81EE126"/>
    <w:lvl w:ilvl="0" w:tplc="30EE8C7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10"/>
  </w:num>
  <w:num w:numId="9">
    <w:abstractNumId w:val="6"/>
  </w:num>
  <w:num w:numId="10">
    <w:abstractNumId w:val="1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58664D"/>
    <w:rsid w:val="000B2A41"/>
    <w:rsid w:val="000B7CB3"/>
    <w:rsid w:val="001D4B8B"/>
    <w:rsid w:val="001F7D3C"/>
    <w:rsid w:val="002B6A98"/>
    <w:rsid w:val="002B6FC7"/>
    <w:rsid w:val="002C5985"/>
    <w:rsid w:val="002E61C6"/>
    <w:rsid w:val="00521753"/>
    <w:rsid w:val="00527EEE"/>
    <w:rsid w:val="0056292C"/>
    <w:rsid w:val="00592BA1"/>
    <w:rsid w:val="00592F1E"/>
    <w:rsid w:val="00615792"/>
    <w:rsid w:val="006962AE"/>
    <w:rsid w:val="0075786B"/>
    <w:rsid w:val="007F7D73"/>
    <w:rsid w:val="00883D52"/>
    <w:rsid w:val="0089407F"/>
    <w:rsid w:val="008C0DB8"/>
    <w:rsid w:val="00935E2C"/>
    <w:rsid w:val="00956795"/>
    <w:rsid w:val="009E0E65"/>
    <w:rsid w:val="00A33A2D"/>
    <w:rsid w:val="00A46D4A"/>
    <w:rsid w:val="00A62DA8"/>
    <w:rsid w:val="00B53F20"/>
    <w:rsid w:val="00B600A3"/>
    <w:rsid w:val="00C70008"/>
    <w:rsid w:val="00CF6781"/>
    <w:rsid w:val="00D12BEC"/>
    <w:rsid w:val="00DB3A07"/>
    <w:rsid w:val="00E965D2"/>
    <w:rsid w:val="00EE12B7"/>
    <w:rsid w:val="00FC364C"/>
    <w:rsid w:val="00FD47E4"/>
    <w:rsid w:val="06CE06D8"/>
    <w:rsid w:val="17196784"/>
    <w:rsid w:val="2558664D"/>
    <w:rsid w:val="25E114D9"/>
    <w:rsid w:val="2F14497E"/>
    <w:rsid w:val="3D9A5C51"/>
    <w:rsid w:val="44F93B63"/>
    <w:rsid w:val="5E995C22"/>
    <w:rsid w:val="5F0F3E04"/>
    <w:rsid w:val="6693461C"/>
    <w:rsid w:val="6D535020"/>
    <w:rsid w:val="6E7E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192940"/>
  <w15:docId w15:val="{4381B26D-657D-428C-B147-F672E9F1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56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5679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56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5679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1F7D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1442</TotalTime>
  <Pages>6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大海</dc:creator>
  <cp:lastModifiedBy>石 伟</cp:lastModifiedBy>
  <cp:revision>37</cp:revision>
  <dcterms:created xsi:type="dcterms:W3CDTF">2018-09-16T08:31:00Z</dcterms:created>
  <dcterms:modified xsi:type="dcterms:W3CDTF">2020-11-10T14:11:00Z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