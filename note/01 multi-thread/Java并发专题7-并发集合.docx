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1EDC7" w14:textId="77777777" w:rsidR="00374073" w:rsidRDefault="00374073">
      <w:pPr>
        <w:rPr>
          <w:sz w:val="24"/>
        </w:rPr>
      </w:pPr>
    </w:p>
    <w:p w14:paraId="39FB5290" w14:textId="4DE802FB" w:rsidR="00374073" w:rsidRDefault="0023788A" w:rsidP="00F17433">
      <w:pPr>
        <w:rPr>
          <w:sz w:val="24"/>
        </w:rPr>
      </w:pPr>
      <w:r>
        <w:rPr>
          <w:rFonts w:hint="eastAsia"/>
          <w:sz w:val="24"/>
        </w:rPr>
        <w:t>Semaphore</w:t>
      </w:r>
      <w:r>
        <w:rPr>
          <w:rFonts w:hint="eastAsia"/>
          <w:sz w:val="24"/>
        </w:rPr>
        <w:t>信号量</w:t>
      </w:r>
    </w:p>
    <w:p w14:paraId="799B2677" w14:textId="0A174EAE" w:rsidR="00374073" w:rsidRPr="003B15E1" w:rsidRDefault="0023788A" w:rsidP="003B15E1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3B15E1">
        <w:rPr>
          <w:rFonts w:hint="eastAsia"/>
          <w:sz w:val="24"/>
        </w:rPr>
        <w:t>资源有限共享</w:t>
      </w:r>
    </w:p>
    <w:p w14:paraId="6857D072" w14:textId="00FFE29D" w:rsidR="00374073" w:rsidRPr="003B15E1" w:rsidRDefault="0023788A" w:rsidP="003B15E1">
      <w:pPr>
        <w:pStyle w:val="a8"/>
        <w:numPr>
          <w:ilvl w:val="0"/>
          <w:numId w:val="2"/>
        </w:numPr>
        <w:ind w:firstLineChars="0"/>
        <w:rPr>
          <w:sz w:val="24"/>
        </w:rPr>
      </w:pPr>
      <w:r w:rsidRPr="003B15E1">
        <w:rPr>
          <w:rFonts w:hint="eastAsia"/>
          <w:sz w:val="24"/>
        </w:rPr>
        <w:t>停车场为例</w:t>
      </w:r>
    </w:p>
    <w:p w14:paraId="2661A7FF" w14:textId="77777777" w:rsidR="002229AE" w:rsidRDefault="002229AE" w:rsidP="002229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java.util.Random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java.util.concurrent.Semaphore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java.util.concurrent.TimeUnit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p w14:paraId="3E554964" w14:textId="737ECFA5" w:rsidR="002229AE" w:rsidRPr="002229AE" w:rsidRDefault="002229AE" w:rsidP="002229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public class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CarDemo {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2229AE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(String[] args) {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2229AE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2229AE">
        <w:rPr>
          <w:rFonts w:ascii="Arial" w:eastAsia="宋体" w:hAnsi="Arial" w:cs="Arial"/>
          <w:color w:val="808080"/>
          <w:kern w:val="0"/>
          <w:sz w:val="20"/>
          <w:szCs w:val="20"/>
        </w:rPr>
        <w:t>创建</w:t>
      </w:r>
      <w:r w:rsidRPr="002229AE">
        <w:rPr>
          <w:rFonts w:ascii="Consolas" w:eastAsia="宋体" w:hAnsi="Consolas" w:cs="宋体"/>
          <w:color w:val="808080"/>
          <w:kern w:val="0"/>
          <w:sz w:val="20"/>
          <w:szCs w:val="20"/>
        </w:rPr>
        <w:t>Semaphore (</w:t>
      </w:r>
      <w:r w:rsidRPr="002229AE">
        <w:rPr>
          <w:rFonts w:ascii="Arial" w:eastAsia="宋体" w:hAnsi="Arial" w:cs="Arial"/>
          <w:color w:val="808080"/>
          <w:kern w:val="0"/>
          <w:sz w:val="20"/>
          <w:szCs w:val="20"/>
        </w:rPr>
        <w:t>信号量对象</w:t>
      </w:r>
      <w:r w:rsidRPr="002229AE">
        <w:rPr>
          <w:rFonts w:ascii="Consolas" w:eastAsia="宋体" w:hAnsi="Consolas" w:cs="宋体"/>
          <w:color w:val="808080"/>
          <w:kern w:val="0"/>
          <w:sz w:val="20"/>
          <w:szCs w:val="20"/>
        </w:rPr>
        <w:t>)</w:t>
      </w:r>
      <w:r w:rsidRPr="002229A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Semaphore semaphore = 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Semaphore(</w:t>
      </w:r>
      <w:r w:rsidRPr="002229AE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Thread[] cars = 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Thread[</w:t>
      </w:r>
      <w:r w:rsidRPr="002229AE">
        <w:rPr>
          <w:rFonts w:ascii="Consolas" w:eastAsia="宋体" w:hAnsi="Consolas" w:cs="宋体"/>
          <w:color w:val="6897BB"/>
          <w:kern w:val="0"/>
          <w:sz w:val="20"/>
          <w:szCs w:val="20"/>
        </w:rPr>
        <w:t>10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for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i=</w:t>
      </w:r>
      <w:r w:rsidRPr="002229AE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i&lt;</w:t>
      </w:r>
      <w:r w:rsidRPr="002229AE">
        <w:rPr>
          <w:rFonts w:ascii="Consolas" w:eastAsia="宋体" w:hAnsi="Consolas" w:cs="宋体"/>
          <w:color w:val="6897BB"/>
          <w:kern w:val="0"/>
          <w:sz w:val="20"/>
          <w:szCs w:val="20"/>
        </w:rPr>
        <w:t>10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i++){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cars[i] = 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Thread(()-&gt;{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2229AE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2229AE">
        <w:rPr>
          <w:rFonts w:ascii="Arial" w:eastAsia="宋体" w:hAnsi="Arial" w:cs="Arial"/>
          <w:color w:val="808080"/>
          <w:kern w:val="0"/>
          <w:sz w:val="20"/>
          <w:szCs w:val="20"/>
        </w:rPr>
        <w:t>请求许可</w:t>
      </w:r>
      <w:r w:rsidRPr="002229AE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        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try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TimeUnit.</w:t>
      </w:r>
      <w:r w:rsidRPr="002229A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SECONDS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.sleep(</w:t>
      </w:r>
      <w:r w:rsidRPr="002229AE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2229AE">
        <w:rPr>
          <w:rFonts w:ascii="Consolas" w:eastAsia="宋体" w:hAnsi="Consolas" w:cs="宋体"/>
          <w:color w:val="B389C5"/>
          <w:kern w:val="0"/>
          <w:sz w:val="20"/>
          <w:szCs w:val="20"/>
        </w:rPr>
        <w:t>semaphore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.acquire()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2229A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.println(Thread.</w:t>
      </w:r>
      <w:r w:rsidRPr="002229AE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currentThread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().getName() + </w:t>
      </w:r>
      <w:r w:rsidRPr="002229AE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229AE">
        <w:rPr>
          <w:rFonts w:ascii="Arial" w:eastAsia="宋体" w:hAnsi="Arial" w:cs="Arial"/>
          <w:color w:val="6A8759"/>
          <w:kern w:val="0"/>
          <w:sz w:val="20"/>
          <w:szCs w:val="20"/>
        </w:rPr>
        <w:t>可以进入停车场</w:t>
      </w:r>
      <w:r w:rsidRPr="002229AE">
        <w:rPr>
          <w:rFonts w:ascii="Consolas" w:eastAsia="宋体" w:hAnsi="Consolas" w:cs="宋体"/>
          <w:color w:val="6A8759"/>
          <w:kern w:val="0"/>
          <w:sz w:val="20"/>
          <w:szCs w:val="20"/>
        </w:rPr>
        <w:t>."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catch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(InterruptedException e) {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e.printStackTrace()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2229AE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2229AE">
        <w:rPr>
          <w:rFonts w:ascii="Arial" w:eastAsia="宋体" w:hAnsi="Arial" w:cs="Arial"/>
          <w:color w:val="808080"/>
          <w:kern w:val="0"/>
          <w:sz w:val="20"/>
          <w:szCs w:val="20"/>
        </w:rPr>
        <w:t>使用资源</w:t>
      </w:r>
      <w:r w:rsidRPr="002229AE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(</w:t>
      </w:r>
      <w:r w:rsidRPr="002229AE">
        <w:rPr>
          <w:rFonts w:ascii="Arial" w:eastAsia="宋体" w:hAnsi="Arial" w:cs="Arial"/>
          <w:color w:val="808080"/>
          <w:kern w:val="0"/>
          <w:sz w:val="20"/>
          <w:szCs w:val="20"/>
        </w:rPr>
        <w:t>车子在停车场中做自己的事</w:t>
      </w:r>
      <w:r w:rsidRPr="002229AE">
        <w:rPr>
          <w:rFonts w:ascii="Consolas" w:eastAsia="宋体" w:hAnsi="Consolas" w:cs="宋体"/>
          <w:color w:val="808080"/>
          <w:kern w:val="0"/>
          <w:sz w:val="20"/>
          <w:szCs w:val="20"/>
        </w:rPr>
        <w:t>)</w:t>
      </w:r>
      <w:r w:rsidRPr="002229AE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try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time = 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Random().nextInt(</w:t>
      </w:r>
      <w:r w:rsidRPr="002229AE">
        <w:rPr>
          <w:rFonts w:ascii="Consolas" w:eastAsia="宋体" w:hAnsi="Consolas" w:cs="宋体"/>
          <w:color w:val="6897BB"/>
          <w:kern w:val="0"/>
          <w:sz w:val="20"/>
          <w:szCs w:val="20"/>
        </w:rPr>
        <w:t>10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TimeUnit.</w:t>
      </w:r>
      <w:r w:rsidRPr="002229A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SECONDS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.sleep(time)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2229A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.println(Thread.</w:t>
      </w:r>
      <w:r w:rsidRPr="002229AE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currentThread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().getName() + </w:t>
      </w:r>
      <w:r w:rsidRPr="002229AE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229AE">
        <w:rPr>
          <w:rFonts w:ascii="Arial" w:eastAsia="宋体" w:hAnsi="Arial" w:cs="Arial"/>
          <w:color w:val="6A8759"/>
          <w:kern w:val="0"/>
          <w:sz w:val="20"/>
          <w:szCs w:val="20"/>
        </w:rPr>
        <w:t>停留了</w:t>
      </w:r>
      <w:r w:rsidRPr="002229AE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+ time + </w:t>
      </w:r>
      <w:r w:rsidRPr="002229AE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229AE">
        <w:rPr>
          <w:rFonts w:ascii="Arial" w:eastAsia="宋体" w:hAnsi="Arial" w:cs="Arial"/>
          <w:color w:val="6A8759"/>
          <w:kern w:val="0"/>
          <w:sz w:val="20"/>
          <w:szCs w:val="20"/>
        </w:rPr>
        <w:t>秒</w:t>
      </w:r>
      <w:r w:rsidRPr="002229AE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catch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(InterruptedException e) {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e.printStackTrace()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2229AE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</w:t>
      </w:r>
      <w:r w:rsidRPr="002229AE">
        <w:rPr>
          <w:rFonts w:ascii="Arial" w:eastAsia="宋体" w:hAnsi="Arial" w:cs="Arial"/>
          <w:color w:val="808080"/>
          <w:kern w:val="0"/>
          <w:sz w:val="20"/>
          <w:szCs w:val="20"/>
        </w:rPr>
        <w:t>释放资源</w:t>
      </w:r>
      <w:r w:rsidRPr="002229AE">
        <w:rPr>
          <w:rFonts w:ascii="Arial" w:eastAsia="宋体" w:hAnsi="Arial" w:cs="Arial"/>
          <w:color w:val="808080"/>
          <w:kern w:val="0"/>
          <w:sz w:val="20"/>
          <w:szCs w:val="20"/>
        </w:rPr>
        <w:t xml:space="preserve"> </w:t>
      </w:r>
      <w:r w:rsidRPr="002229AE">
        <w:rPr>
          <w:rFonts w:ascii="Arial" w:eastAsia="宋体" w:hAnsi="Arial" w:cs="Arial"/>
          <w:color w:val="808080"/>
          <w:kern w:val="0"/>
          <w:sz w:val="20"/>
          <w:szCs w:val="20"/>
        </w:rPr>
        <w:t>（离开）</w:t>
      </w:r>
      <w:r w:rsidRPr="002229AE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        </w:t>
      </w:r>
      <w:r w:rsidRPr="002229AE">
        <w:rPr>
          <w:rFonts w:ascii="Consolas" w:eastAsia="宋体" w:hAnsi="Consolas" w:cs="宋体"/>
          <w:color w:val="B389C5"/>
          <w:kern w:val="0"/>
          <w:sz w:val="20"/>
          <w:szCs w:val="20"/>
        </w:rPr>
        <w:t>semaphore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.release()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2229AE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.println(Thread.</w:t>
      </w:r>
      <w:r w:rsidRPr="002229AE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currentThread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().getName() + </w:t>
      </w:r>
      <w:r w:rsidRPr="002229AE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229AE">
        <w:rPr>
          <w:rFonts w:ascii="Arial" w:eastAsia="宋体" w:hAnsi="Arial" w:cs="Arial"/>
          <w:color w:val="6A8759"/>
          <w:kern w:val="0"/>
          <w:sz w:val="20"/>
          <w:szCs w:val="20"/>
        </w:rPr>
        <w:t>离开停车场</w:t>
      </w:r>
      <w:r w:rsidRPr="002229AE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2229AE">
        <w:rPr>
          <w:rFonts w:ascii="Consolas" w:eastAsia="宋体" w:hAnsi="Consolas" w:cs="宋体"/>
          <w:color w:val="6A8759"/>
          <w:kern w:val="0"/>
          <w:sz w:val="20"/>
          <w:szCs w:val="20"/>
        </w:rPr>
        <w:t>"car["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+i+</w:t>
      </w:r>
      <w:r w:rsidRPr="002229AE">
        <w:rPr>
          <w:rFonts w:ascii="Consolas" w:eastAsia="宋体" w:hAnsi="Consolas" w:cs="宋体"/>
          <w:color w:val="6A8759"/>
          <w:kern w:val="0"/>
          <w:sz w:val="20"/>
          <w:szCs w:val="20"/>
        </w:rPr>
        <w:t>']'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       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cars[i].start()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229AE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229AE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24D5DA79" w14:textId="77777777" w:rsidR="002229AE" w:rsidRPr="002229AE" w:rsidRDefault="002229AE">
      <w:pPr>
        <w:ind w:firstLine="420"/>
        <w:rPr>
          <w:sz w:val="24"/>
        </w:rPr>
      </w:pPr>
    </w:p>
    <w:p w14:paraId="0BE49C41" w14:textId="77777777" w:rsidR="00374073" w:rsidRDefault="00374073">
      <w:pPr>
        <w:rPr>
          <w:sz w:val="24"/>
        </w:rPr>
      </w:pPr>
    </w:p>
    <w:p w14:paraId="5C4B203C" w14:textId="77777777" w:rsidR="00374073" w:rsidRDefault="00374073">
      <w:pPr>
        <w:rPr>
          <w:sz w:val="24"/>
        </w:rPr>
      </w:pPr>
    </w:p>
    <w:p w14:paraId="49208798" w14:textId="3B088745" w:rsidR="00374073" w:rsidRDefault="00374073">
      <w:pPr>
        <w:rPr>
          <w:sz w:val="24"/>
        </w:rPr>
      </w:pPr>
    </w:p>
    <w:p w14:paraId="513A2281" w14:textId="77777777" w:rsidR="00B40E3E" w:rsidRDefault="00B40E3E">
      <w:pPr>
        <w:rPr>
          <w:sz w:val="24"/>
        </w:rPr>
      </w:pPr>
    </w:p>
    <w:p w14:paraId="7FFEBE56" w14:textId="77777777" w:rsidR="00374073" w:rsidRDefault="0023788A">
      <w:pPr>
        <w:rPr>
          <w:sz w:val="24"/>
        </w:rPr>
      </w:pPr>
      <w:r>
        <w:rPr>
          <w:rFonts w:hint="eastAsia"/>
          <w:sz w:val="24"/>
        </w:rPr>
        <w:t>并发集合</w:t>
      </w:r>
    </w:p>
    <w:p w14:paraId="1F1EA520" w14:textId="77777777" w:rsidR="00374073" w:rsidRDefault="0023788A">
      <w:pPr>
        <w:rPr>
          <w:sz w:val="24"/>
        </w:rPr>
      </w:pPr>
      <w:r>
        <w:rPr>
          <w:rFonts w:hint="eastAsia"/>
          <w:sz w:val="24"/>
        </w:rPr>
        <w:t>List  set  map</w:t>
      </w:r>
    </w:p>
    <w:p w14:paraId="75B1812E" w14:textId="77777777" w:rsidR="00374073" w:rsidRDefault="0023788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并发环境下</w:t>
      </w:r>
    </w:p>
    <w:p w14:paraId="35B5C9A2" w14:textId="79301045" w:rsidR="00374073" w:rsidRDefault="0023788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遍历的过程</w:t>
      </w:r>
      <w:r w:rsidR="00182C94">
        <w:rPr>
          <w:rFonts w:hint="eastAsia"/>
          <w:sz w:val="24"/>
        </w:rPr>
        <w:t>（读）</w:t>
      </w:r>
      <w:r>
        <w:rPr>
          <w:rFonts w:hint="eastAsia"/>
          <w:sz w:val="24"/>
        </w:rPr>
        <w:t>中不容许更新操作（增删改）</w:t>
      </w:r>
    </w:p>
    <w:p w14:paraId="1A051283" w14:textId="77777777" w:rsidR="00374073" w:rsidRDefault="0023788A">
      <w:pPr>
        <w:rPr>
          <w:sz w:val="24"/>
        </w:rPr>
      </w:pPr>
      <w:r>
        <w:rPr>
          <w:rFonts w:hint="eastAsia"/>
          <w:sz w:val="24"/>
        </w:rPr>
        <w:t>ConcurrentCollection</w:t>
      </w:r>
    </w:p>
    <w:p w14:paraId="4FA3EA14" w14:textId="77777777" w:rsidR="00374073" w:rsidRDefault="00374073">
      <w:pPr>
        <w:rPr>
          <w:sz w:val="24"/>
        </w:rPr>
      </w:pPr>
    </w:p>
    <w:p w14:paraId="5E57EDD6" w14:textId="77777777" w:rsidR="00374073" w:rsidRDefault="0023788A">
      <w:pPr>
        <w:ind w:firstLine="420"/>
        <w:rPr>
          <w:b/>
          <w:bCs/>
          <w:sz w:val="24"/>
        </w:rPr>
      </w:pPr>
      <w:r>
        <w:rPr>
          <w:rFonts w:ascii="Arial" w:hAnsi="Arial" w:cs="Arial"/>
          <w:b/>
          <w:bCs/>
          <w:color w:val="000000" w:themeColor="text1"/>
          <w:sz w:val="24"/>
        </w:rPr>
        <w:t>非阻塞式集合（</w:t>
      </w:r>
      <w:r>
        <w:rPr>
          <w:rFonts w:ascii="Arial" w:hAnsi="Arial" w:cs="Arial"/>
          <w:b/>
          <w:bCs/>
          <w:color w:val="000000" w:themeColor="text1"/>
          <w:sz w:val="24"/>
        </w:rPr>
        <w:t>Non-Blocking Collection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 xml:space="preserve">  ConcurrentLinkedDeque</w:t>
      </w:r>
    </w:p>
    <w:p w14:paraId="6E4C0C25" w14:textId="77777777" w:rsidR="00374073" w:rsidRDefault="0023788A">
      <w:pPr>
        <w:ind w:firstLine="42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这类集合也包括添加和移除数据的方法。如果方法不能立即被执行，则返回</w:t>
      </w:r>
      <w:r>
        <w:rPr>
          <w:rFonts w:ascii="Arial" w:hAnsi="Arial" w:cs="Arial"/>
          <w:color w:val="000000" w:themeColor="text1"/>
          <w:sz w:val="24"/>
        </w:rPr>
        <w:t>null</w:t>
      </w:r>
      <w:r>
        <w:rPr>
          <w:rFonts w:ascii="Arial" w:hAnsi="Arial" w:cs="Arial"/>
          <w:color w:val="000000" w:themeColor="text1"/>
          <w:sz w:val="24"/>
        </w:rPr>
        <w:t>或抛出异常，但是调用这个方法的线程不会被阻塞。</w:t>
      </w:r>
    </w:p>
    <w:p w14:paraId="767AECBC" w14:textId="77777777" w:rsidR="00374073" w:rsidRDefault="00374073">
      <w:pPr>
        <w:ind w:firstLine="420"/>
        <w:rPr>
          <w:rFonts w:ascii="Arial" w:hAnsi="Arial" w:cs="Arial"/>
          <w:color w:val="000000" w:themeColor="text1"/>
          <w:sz w:val="24"/>
        </w:rPr>
      </w:pPr>
    </w:p>
    <w:p w14:paraId="64D8EDE4" w14:textId="77777777" w:rsidR="00374073" w:rsidRDefault="0023788A">
      <w:pPr>
        <w:ind w:firstLine="42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 w:hint="eastAsia"/>
          <w:color w:val="000000" w:themeColor="text1"/>
          <w:sz w:val="24"/>
        </w:rPr>
        <w:t>实例</w:t>
      </w:r>
    </w:p>
    <w:p w14:paraId="712B3EEF" w14:textId="77777777" w:rsidR="00374073" w:rsidRDefault="0023788A">
      <w:pPr>
        <w:ind w:firstLine="42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添加大量的数据到一个列表中；</w:t>
      </w:r>
    </w:p>
    <w:p w14:paraId="231A4160" w14:textId="77777777" w:rsidR="00374073" w:rsidRDefault="0023788A">
      <w:pPr>
        <w:ind w:firstLine="42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从同一个列表中移除大量的数据。</w:t>
      </w:r>
    </w:p>
    <w:p w14:paraId="414ABEBD" w14:textId="77777777" w:rsidR="00374073" w:rsidRDefault="00374073">
      <w:pPr>
        <w:ind w:firstLine="420"/>
        <w:rPr>
          <w:sz w:val="24"/>
        </w:rPr>
      </w:pPr>
    </w:p>
    <w:p w14:paraId="6B8441B5" w14:textId="77777777" w:rsidR="00374073" w:rsidRDefault="0023788A">
      <w:pPr>
        <w:ind w:firstLine="420"/>
        <w:rPr>
          <w:rFonts w:ascii="Arial" w:hAnsi="Arial" w:cs="Arial"/>
          <w:b/>
          <w:bCs/>
          <w:color w:val="000000" w:themeColor="text1"/>
          <w:sz w:val="24"/>
        </w:rPr>
      </w:pPr>
      <w:r>
        <w:rPr>
          <w:rFonts w:hint="eastAsia"/>
          <w:b/>
          <w:bCs/>
          <w:sz w:val="24"/>
        </w:rPr>
        <w:t>阻塞式集合（</w:t>
      </w:r>
      <w:r>
        <w:rPr>
          <w:rFonts w:hint="eastAsia"/>
          <w:b/>
          <w:bCs/>
          <w:sz w:val="24"/>
        </w:rPr>
        <w:t>Blocking Collection</w:t>
      </w:r>
      <w:r>
        <w:rPr>
          <w:rFonts w:ascii="Arial" w:hAnsi="Arial" w:cs="Arial"/>
          <w:b/>
          <w:bCs/>
          <w:color w:val="000000" w:themeColor="text1"/>
          <w:sz w:val="24"/>
        </w:rPr>
        <w:t>）</w:t>
      </w:r>
      <w:r>
        <w:rPr>
          <w:rFonts w:ascii="Arial" w:hAnsi="Arial" w:cs="Arial" w:hint="eastAsia"/>
          <w:b/>
          <w:bCs/>
          <w:color w:val="000000" w:themeColor="text1"/>
          <w:sz w:val="24"/>
        </w:rPr>
        <w:t xml:space="preserve"> LinkedBlockingDeque</w:t>
      </w:r>
    </w:p>
    <w:p w14:paraId="4BD9AFEB" w14:textId="77777777" w:rsidR="00374073" w:rsidRDefault="0023788A">
      <w:pPr>
        <w:ind w:firstLine="42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阻塞式集合（</w:t>
      </w:r>
      <w:r>
        <w:rPr>
          <w:rFonts w:ascii="Arial" w:hAnsi="Arial" w:cs="Arial"/>
          <w:color w:val="000000" w:themeColor="text1"/>
          <w:sz w:val="24"/>
        </w:rPr>
        <w:t>Blocking Collection</w:t>
      </w:r>
      <w:r>
        <w:rPr>
          <w:rFonts w:ascii="Arial" w:hAnsi="Arial" w:cs="Arial"/>
          <w:color w:val="000000" w:themeColor="text1"/>
          <w:sz w:val="24"/>
        </w:rPr>
        <w:t>）：这类集合包括添加和移除数据的方法。当集合已满或为空时，被调用的添加或者移除方法就不能立即被执行，那么调用这个方法的线程将被阻塞，一直到该方法可以被成功执行。</w:t>
      </w:r>
    </w:p>
    <w:p w14:paraId="793EAB40" w14:textId="77777777" w:rsidR="00374073" w:rsidRDefault="00374073">
      <w:pPr>
        <w:ind w:firstLine="420"/>
        <w:rPr>
          <w:rFonts w:ascii="Arial" w:hAnsi="Arial" w:cs="Arial"/>
          <w:color w:val="000000" w:themeColor="text1"/>
          <w:sz w:val="24"/>
        </w:rPr>
      </w:pPr>
    </w:p>
    <w:p w14:paraId="743CB121" w14:textId="77777777" w:rsidR="00374073" w:rsidRDefault="00374073">
      <w:pPr>
        <w:ind w:firstLine="420"/>
        <w:rPr>
          <w:rFonts w:ascii="Arial" w:hAnsi="Arial" w:cs="Arial"/>
          <w:color w:val="000000" w:themeColor="text1"/>
          <w:sz w:val="24"/>
        </w:rPr>
      </w:pPr>
    </w:p>
    <w:p w14:paraId="57643AFE" w14:textId="77777777" w:rsidR="00374073" w:rsidRDefault="00374073">
      <w:pPr>
        <w:ind w:firstLine="420"/>
        <w:rPr>
          <w:rFonts w:ascii="Arial" w:hAnsi="Arial" w:cs="Arial"/>
          <w:color w:val="000000" w:themeColor="text1"/>
          <w:sz w:val="24"/>
        </w:rPr>
      </w:pPr>
    </w:p>
    <w:p w14:paraId="3B3813CA" w14:textId="77777777" w:rsidR="00374073" w:rsidRDefault="0023788A">
      <w:pPr>
        <w:ind w:firstLine="42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 w:hint="eastAsia"/>
          <w:color w:val="000000" w:themeColor="text1"/>
          <w:sz w:val="24"/>
        </w:rPr>
        <w:t>分析</w:t>
      </w:r>
      <w:r>
        <w:rPr>
          <w:rFonts w:ascii="Arial" w:hAnsi="Arial" w:cs="Arial" w:hint="eastAsia"/>
          <w:color w:val="000000" w:themeColor="text1"/>
          <w:sz w:val="24"/>
        </w:rPr>
        <w:t>ConcurrentHashMap</w:t>
      </w:r>
    </w:p>
    <w:p w14:paraId="715C0D56" w14:textId="77777777" w:rsidR="00374073" w:rsidRDefault="0023788A">
      <w:pPr>
        <w:ind w:firstLine="42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 w:hint="eastAsia"/>
          <w:color w:val="000000" w:themeColor="text1"/>
          <w:sz w:val="24"/>
        </w:rPr>
        <w:t>HsahMap</w:t>
      </w:r>
    </w:p>
    <w:p w14:paraId="73789E17" w14:textId="77777777" w:rsidR="00374073" w:rsidRDefault="00374073">
      <w:pPr>
        <w:ind w:firstLine="420"/>
        <w:rPr>
          <w:rFonts w:ascii="Arial" w:hAnsi="Arial" w:cs="Arial"/>
          <w:color w:val="000000" w:themeColor="text1"/>
          <w:sz w:val="24"/>
        </w:rPr>
      </w:pPr>
    </w:p>
    <w:p w14:paraId="7555D050" w14:textId="77777777" w:rsidR="00374073" w:rsidRDefault="0023788A">
      <w:pPr>
        <w:ind w:firstLine="42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 w:hint="eastAsia"/>
          <w:color w:val="000000" w:themeColor="text1"/>
          <w:sz w:val="24"/>
        </w:rPr>
        <w:t>DataStructure</w:t>
      </w:r>
    </w:p>
    <w:p w14:paraId="782585EB" w14:textId="77777777" w:rsidR="00374073" w:rsidRDefault="0023788A">
      <w:pPr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ConcurrentLinkedDeque</w:t>
      </w:r>
    </w:p>
    <w:p w14:paraId="528F881F" w14:textId="77777777" w:rsidR="00374073" w:rsidRDefault="00374073">
      <w:pPr>
        <w:ind w:firstLine="420"/>
        <w:rPr>
          <w:b/>
          <w:bCs/>
          <w:sz w:val="24"/>
        </w:rPr>
      </w:pPr>
    </w:p>
    <w:p w14:paraId="676601EC" w14:textId="77777777" w:rsidR="00374073" w:rsidRDefault="004F3033">
      <w:pPr>
        <w:ind w:firstLine="420"/>
        <w:rPr>
          <w:b/>
          <w:bCs/>
          <w:sz w:val="24"/>
        </w:rPr>
      </w:pPr>
      <w:hyperlink r:id="rId8" w:anchor="add(E)" w:history="1">
        <w:r w:rsidR="0023788A">
          <w:rPr>
            <w:rStyle w:val="a3"/>
            <w:rFonts w:ascii="宋体" w:eastAsia="宋体" w:hAnsi="宋体" w:cs="宋体"/>
            <w:b/>
            <w:sz w:val="24"/>
            <w:shd w:val="clear" w:color="auto" w:fill="FFFFFF"/>
          </w:rPr>
          <w:t>add</w:t>
        </w:r>
      </w:hyperlink>
      <w:r w:rsidR="0023788A">
        <w:rPr>
          <w:rStyle w:val="HTML2"/>
          <w:rFonts w:ascii="宋体" w:eastAsia="宋体" w:hAnsi="宋体" w:cs="宋体"/>
          <w:color w:val="000000"/>
          <w:sz w:val="24"/>
          <w:shd w:val="clear" w:color="auto" w:fill="FFFFFF"/>
        </w:rPr>
        <w:t>(</w:t>
      </w:r>
      <w:hyperlink r:id="rId9" w:tooltip="ConcurrentLinkedQueue 中的类型参数" w:history="1">
        <w:r w:rsidR="0023788A">
          <w:rPr>
            <w:rStyle w:val="a3"/>
            <w:rFonts w:ascii="宋体" w:eastAsia="宋体" w:hAnsi="宋体" w:cs="宋体"/>
            <w:sz w:val="24"/>
            <w:shd w:val="clear" w:color="auto" w:fill="FFFFFF"/>
          </w:rPr>
          <w:t>E</w:t>
        </w:r>
      </w:hyperlink>
      <w:r w:rsidR="0023788A">
        <w:rPr>
          <w:rStyle w:val="HTML2"/>
          <w:rFonts w:ascii="宋体" w:eastAsia="宋体" w:hAnsi="宋体" w:cs="宋体"/>
          <w:color w:val="000000"/>
          <w:sz w:val="24"/>
          <w:shd w:val="clear" w:color="auto" w:fill="FFFFFF"/>
        </w:rPr>
        <w:t> e)</w:t>
      </w:r>
      <w:r w:rsidR="0023788A"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  <w:t> </w:t>
      </w:r>
      <w:r w:rsidR="0023788A"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       将指定元素插入此队列的尾部。</w:t>
      </w:r>
    </w:p>
    <w:p w14:paraId="4F64B3D1" w14:textId="77777777" w:rsidR="00374073" w:rsidRDefault="004F3033">
      <w:pPr>
        <w:ind w:firstLine="420"/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  <w:hyperlink r:id="rId10" w:anchor="offer(E)" w:history="1">
        <w:r w:rsidR="0023788A">
          <w:rPr>
            <w:rStyle w:val="a3"/>
            <w:rFonts w:ascii="宋体" w:eastAsia="宋体" w:hAnsi="宋体" w:cs="宋体"/>
            <w:b/>
            <w:sz w:val="24"/>
            <w:shd w:val="clear" w:color="auto" w:fill="FFFFFF"/>
          </w:rPr>
          <w:t>offer</w:t>
        </w:r>
      </w:hyperlink>
      <w:r w:rsidR="0023788A">
        <w:rPr>
          <w:rStyle w:val="HTML2"/>
          <w:rFonts w:ascii="宋体" w:eastAsia="宋体" w:hAnsi="宋体" w:cs="宋体"/>
          <w:color w:val="000000"/>
          <w:sz w:val="24"/>
          <w:shd w:val="clear" w:color="auto" w:fill="FFFFFF"/>
        </w:rPr>
        <w:t>(</w:t>
      </w:r>
      <w:hyperlink r:id="rId11" w:tooltip="ConcurrentLinkedQueue 中的类型参数" w:history="1">
        <w:r w:rsidR="0023788A">
          <w:rPr>
            <w:rStyle w:val="a3"/>
            <w:rFonts w:ascii="宋体" w:eastAsia="宋体" w:hAnsi="宋体" w:cs="宋体"/>
            <w:sz w:val="24"/>
            <w:shd w:val="clear" w:color="auto" w:fill="FFFFFF"/>
          </w:rPr>
          <w:t>E</w:t>
        </w:r>
      </w:hyperlink>
      <w:r w:rsidR="0023788A">
        <w:rPr>
          <w:rStyle w:val="HTML2"/>
          <w:rFonts w:ascii="宋体" w:eastAsia="宋体" w:hAnsi="宋体" w:cs="宋体"/>
          <w:color w:val="000000"/>
          <w:sz w:val="24"/>
          <w:shd w:val="clear" w:color="auto" w:fill="FFFFFF"/>
        </w:rPr>
        <w:t> e)</w:t>
      </w:r>
      <w:r w:rsidR="0023788A"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  <w:t> </w:t>
      </w:r>
      <w:r w:rsidR="0023788A"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       将指定元素插入此队列的尾部。</w:t>
      </w:r>
    </w:p>
    <w:p w14:paraId="65534725" w14:textId="77777777" w:rsidR="00374073" w:rsidRDefault="004F3033">
      <w:pPr>
        <w:ind w:firstLine="420"/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  <w:hyperlink r:id="rId12" w:anchor="poll()" w:history="1">
        <w:r w:rsidR="0023788A">
          <w:rPr>
            <w:rStyle w:val="a3"/>
            <w:rFonts w:ascii="宋体" w:eastAsia="宋体" w:hAnsi="宋体" w:cs="宋体"/>
            <w:b/>
            <w:sz w:val="24"/>
            <w:shd w:val="clear" w:color="auto" w:fill="FFFFFF"/>
          </w:rPr>
          <w:t>poll</w:t>
        </w:r>
      </w:hyperlink>
      <w:r w:rsidR="0023788A">
        <w:rPr>
          <w:rStyle w:val="HTML2"/>
          <w:rFonts w:ascii="宋体" w:eastAsia="宋体" w:hAnsi="宋体" w:cs="宋体"/>
          <w:color w:val="000000"/>
          <w:sz w:val="24"/>
          <w:shd w:val="clear" w:color="auto" w:fill="FFFFFF"/>
        </w:rPr>
        <w:t>()</w:t>
      </w:r>
      <w:r w:rsidR="0023788A"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  <w:t> </w:t>
      </w:r>
      <w:r w:rsidR="0023788A"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       获取并移除此队列的头，如果此队列为空，则返回 </w:t>
      </w:r>
      <w:r w:rsidR="0023788A">
        <w:rPr>
          <w:rStyle w:val="HTML1"/>
          <w:rFonts w:ascii="宋体" w:eastAsia="宋体" w:hAnsi="宋体" w:cs="宋体"/>
          <w:color w:val="000000"/>
          <w:sz w:val="24"/>
          <w:shd w:val="clear" w:color="auto" w:fill="FFFFFF"/>
        </w:rPr>
        <w:t>null</w:t>
      </w:r>
      <w:r w:rsidR="0023788A"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。</w:t>
      </w:r>
    </w:p>
    <w:p w14:paraId="46DD37B3" w14:textId="77777777" w:rsidR="00374073" w:rsidRDefault="0023788A">
      <w:pPr>
        <w:ind w:firstLine="420"/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lastRenderedPageBreak/>
        <w:t>Node</w:t>
      </w:r>
    </w:p>
    <w:p w14:paraId="2FAE9F07" w14:textId="77777777" w:rsidR="00374073" w:rsidRDefault="00374073">
      <w:pPr>
        <w:ind w:firstLine="420"/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</w:p>
    <w:p w14:paraId="59179094" w14:textId="77777777" w:rsidR="00374073" w:rsidRDefault="00374073">
      <w:pPr>
        <w:ind w:firstLine="420"/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</w:p>
    <w:p w14:paraId="78127114" w14:textId="77777777" w:rsidR="00374073" w:rsidRDefault="00374073">
      <w:pPr>
        <w:ind w:firstLine="420"/>
        <w:rPr>
          <w:b/>
          <w:bCs/>
          <w:sz w:val="24"/>
        </w:rPr>
      </w:pPr>
    </w:p>
    <w:p w14:paraId="7688FB02" w14:textId="77777777" w:rsidR="00374073" w:rsidRDefault="0023788A">
      <w:pPr>
        <w:ind w:firstLine="420"/>
        <w:rPr>
          <w:rFonts w:ascii="Arial" w:hAnsi="Arial" w:cs="Arial"/>
          <w:b/>
          <w:bCs/>
          <w:color w:val="000000" w:themeColor="text1"/>
          <w:sz w:val="24"/>
        </w:rPr>
      </w:pPr>
      <w:r>
        <w:rPr>
          <w:rFonts w:ascii="Arial" w:hAnsi="Arial" w:cs="Arial" w:hint="eastAsia"/>
          <w:b/>
          <w:bCs/>
          <w:color w:val="000000" w:themeColor="text1"/>
          <w:sz w:val="24"/>
        </w:rPr>
        <w:t>LinkedBlockingDeque</w:t>
      </w:r>
    </w:p>
    <w:p w14:paraId="0012678D" w14:textId="77777777" w:rsidR="00374073" w:rsidRDefault="00374073">
      <w:pPr>
        <w:ind w:firstLine="420"/>
        <w:rPr>
          <w:rFonts w:ascii="Arial" w:hAnsi="Arial" w:cs="Arial"/>
          <w:b/>
          <w:bCs/>
          <w:color w:val="000000" w:themeColor="text1"/>
          <w:sz w:val="24"/>
        </w:rPr>
      </w:pPr>
    </w:p>
    <w:tbl>
      <w:tblPr>
        <w:tblW w:w="8396" w:type="dxa"/>
        <w:tblCellSpacing w:w="0" w:type="dxa"/>
        <w:tblInd w:w="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396"/>
      </w:tblGrid>
      <w:tr w:rsidR="00374073" w14:paraId="7B9AEE59" w14:textId="77777777">
        <w:trPr>
          <w:tblCellSpacing w:w="0" w:type="dxa"/>
        </w:trPr>
        <w:tc>
          <w:tcPr>
            <w:tcW w:w="8396" w:type="dxa"/>
            <w:shd w:val="clear" w:color="auto" w:fill="FFFFFF"/>
            <w:vAlign w:val="center"/>
          </w:tcPr>
          <w:p w14:paraId="5D1B4E62" w14:textId="77777777" w:rsidR="00374073" w:rsidRDefault="004F303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</w:pPr>
            <w:hyperlink r:id="rId13" w:anchor="LinkedBlockingDeque()" w:history="1">
              <w:r w:rsidR="0023788A">
                <w:rPr>
                  <w:rStyle w:val="a3"/>
                  <w:rFonts w:ascii="微软雅黑" w:eastAsia="微软雅黑" w:hAnsi="微软雅黑" w:cs="微软雅黑" w:hint="eastAsia"/>
                  <w:b/>
                  <w:sz w:val="27"/>
                  <w:szCs w:val="27"/>
                </w:rPr>
                <w:t>LinkedBlockingDeque</w:t>
              </w:r>
            </w:hyperlink>
            <w:r w:rsidR="0023788A">
              <w:rPr>
                <w:rStyle w:val="HTML2"/>
                <w:rFonts w:ascii="微软雅黑" w:eastAsia="微软雅黑" w:hAnsi="微软雅黑" w:cs="微软雅黑" w:hint="eastAsia"/>
                <w:color w:val="000000"/>
                <w:kern w:val="0"/>
                <w:sz w:val="27"/>
                <w:szCs w:val="27"/>
                <w:lang w:bidi="ar"/>
              </w:rPr>
              <w:t>()</w:t>
            </w:r>
            <w:r w:rsidR="0023788A">
              <w:rPr>
                <w:rFonts w:ascii="微软雅黑" w:eastAsia="微软雅黑" w:hAnsi="微软雅黑" w:cs="微软雅黑" w:hint="eastAsia"/>
                <w:color w:val="000000"/>
                <w:kern w:val="0"/>
                <w:sz w:val="27"/>
                <w:szCs w:val="27"/>
                <w:lang w:bidi="ar"/>
              </w:rPr>
              <w:t> </w:t>
            </w:r>
            <w:r w:rsidR="0023788A">
              <w:rPr>
                <w:rFonts w:ascii="微软雅黑" w:eastAsia="微软雅黑" w:hAnsi="微软雅黑" w:cs="微软雅黑" w:hint="eastAsia"/>
                <w:color w:val="000000"/>
                <w:kern w:val="0"/>
                <w:sz w:val="27"/>
                <w:szCs w:val="27"/>
                <w:lang w:bidi="ar"/>
              </w:rPr>
              <w:br/>
              <w:t>          创建一个容量为 </w:t>
            </w:r>
            <w:hyperlink r:id="rId14" w:anchor="MAX_VALUE" w:history="1">
              <w:r w:rsidR="0023788A">
                <w:rPr>
                  <w:rStyle w:val="a3"/>
                  <w:rFonts w:ascii="微软雅黑" w:eastAsia="微软雅黑" w:hAnsi="微软雅黑" w:cs="微软雅黑" w:hint="eastAsia"/>
                  <w:sz w:val="27"/>
                  <w:szCs w:val="27"/>
                </w:rPr>
                <w:t>Integer.MAX_VALUE</w:t>
              </w:r>
            </w:hyperlink>
            <w:r w:rsidR="0023788A">
              <w:rPr>
                <w:rFonts w:ascii="微软雅黑" w:eastAsia="微软雅黑" w:hAnsi="微软雅黑" w:cs="微软雅黑" w:hint="eastAsia"/>
                <w:color w:val="000000"/>
                <w:kern w:val="0"/>
                <w:sz w:val="27"/>
                <w:szCs w:val="27"/>
                <w:lang w:bidi="ar"/>
              </w:rPr>
              <w:t> 的 </w:t>
            </w:r>
            <w:r w:rsidR="0023788A">
              <w:rPr>
                <w:rStyle w:val="HTML1"/>
                <w:rFonts w:ascii="微软雅黑" w:eastAsia="微软雅黑" w:hAnsi="微软雅黑" w:cs="微软雅黑" w:hint="eastAsia"/>
                <w:color w:val="000000"/>
                <w:kern w:val="0"/>
                <w:sz w:val="27"/>
                <w:szCs w:val="27"/>
                <w:lang w:bidi="ar"/>
              </w:rPr>
              <w:t>LinkedBlockingDeque</w:t>
            </w:r>
            <w:r w:rsidR="0023788A">
              <w:rPr>
                <w:rFonts w:ascii="微软雅黑" w:eastAsia="微软雅黑" w:hAnsi="微软雅黑" w:cs="微软雅黑" w:hint="eastAsia"/>
                <w:color w:val="000000"/>
                <w:kern w:val="0"/>
                <w:sz w:val="27"/>
                <w:szCs w:val="27"/>
                <w:lang w:bidi="ar"/>
              </w:rPr>
              <w:t>。</w:t>
            </w:r>
          </w:p>
        </w:tc>
      </w:tr>
      <w:tr w:rsidR="00374073" w14:paraId="5E7AE260" w14:textId="77777777">
        <w:trPr>
          <w:tblCellSpacing w:w="0" w:type="dxa"/>
        </w:trPr>
        <w:tc>
          <w:tcPr>
            <w:tcW w:w="8396" w:type="dxa"/>
            <w:shd w:val="clear" w:color="auto" w:fill="FFFFFF"/>
            <w:vAlign w:val="center"/>
          </w:tcPr>
          <w:p w14:paraId="01B6D7A1" w14:textId="77777777" w:rsidR="00374073" w:rsidRDefault="004F303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</w:pPr>
            <w:hyperlink r:id="rId15" w:anchor="LinkedBlockingDeque(java.util.Collection)" w:history="1">
              <w:r w:rsidR="0023788A">
                <w:rPr>
                  <w:rStyle w:val="a3"/>
                  <w:rFonts w:ascii="微软雅黑" w:eastAsia="微软雅黑" w:hAnsi="微软雅黑" w:cs="微软雅黑" w:hint="eastAsia"/>
                  <w:b/>
                  <w:sz w:val="27"/>
                  <w:szCs w:val="27"/>
                </w:rPr>
                <w:t>LinkedBlockingDeque</w:t>
              </w:r>
            </w:hyperlink>
            <w:r w:rsidR="0023788A">
              <w:rPr>
                <w:rStyle w:val="HTML2"/>
                <w:rFonts w:ascii="微软雅黑" w:eastAsia="微软雅黑" w:hAnsi="微软雅黑" w:cs="微软雅黑" w:hint="eastAsia"/>
                <w:color w:val="000000"/>
                <w:kern w:val="0"/>
                <w:sz w:val="27"/>
                <w:szCs w:val="27"/>
                <w:lang w:bidi="ar"/>
              </w:rPr>
              <w:t>(</w:t>
            </w:r>
            <w:hyperlink r:id="rId16" w:tooltip="java.util 中的接口" w:history="1">
              <w:r w:rsidR="0023788A">
                <w:rPr>
                  <w:rStyle w:val="a3"/>
                  <w:rFonts w:ascii="微软雅黑" w:eastAsia="微软雅黑" w:hAnsi="微软雅黑" w:cs="微软雅黑" w:hint="eastAsia"/>
                  <w:sz w:val="27"/>
                  <w:szCs w:val="27"/>
                </w:rPr>
                <w:t>Collection</w:t>
              </w:r>
            </w:hyperlink>
            <w:r w:rsidR="0023788A">
              <w:rPr>
                <w:rStyle w:val="HTML2"/>
                <w:rFonts w:ascii="微软雅黑" w:eastAsia="微软雅黑" w:hAnsi="微软雅黑" w:cs="微软雅黑" w:hint="eastAsia"/>
                <w:color w:val="000000"/>
                <w:kern w:val="0"/>
                <w:sz w:val="27"/>
                <w:szCs w:val="27"/>
                <w:lang w:bidi="ar"/>
              </w:rPr>
              <w:t>&lt;? extends </w:t>
            </w:r>
            <w:hyperlink r:id="rId17" w:tooltip="LinkedBlockingDeque 中的类型参数" w:history="1">
              <w:r w:rsidR="0023788A">
                <w:rPr>
                  <w:rStyle w:val="a3"/>
                  <w:rFonts w:ascii="微软雅黑" w:eastAsia="微软雅黑" w:hAnsi="微软雅黑" w:cs="微软雅黑" w:hint="eastAsia"/>
                  <w:sz w:val="27"/>
                  <w:szCs w:val="27"/>
                </w:rPr>
                <w:t>E</w:t>
              </w:r>
            </w:hyperlink>
            <w:r w:rsidR="0023788A">
              <w:rPr>
                <w:rStyle w:val="HTML2"/>
                <w:rFonts w:ascii="微软雅黑" w:eastAsia="微软雅黑" w:hAnsi="微软雅黑" w:cs="微软雅黑" w:hint="eastAsia"/>
                <w:color w:val="000000"/>
                <w:kern w:val="0"/>
                <w:sz w:val="27"/>
                <w:szCs w:val="27"/>
                <w:lang w:bidi="ar"/>
              </w:rPr>
              <w:t>&gt; c)</w:t>
            </w:r>
            <w:r w:rsidR="0023788A">
              <w:rPr>
                <w:rFonts w:ascii="微软雅黑" w:eastAsia="微软雅黑" w:hAnsi="微软雅黑" w:cs="微软雅黑" w:hint="eastAsia"/>
                <w:color w:val="000000"/>
                <w:kern w:val="0"/>
                <w:sz w:val="27"/>
                <w:szCs w:val="27"/>
                <w:lang w:bidi="ar"/>
              </w:rPr>
              <w:t> </w:t>
            </w:r>
            <w:r w:rsidR="0023788A">
              <w:rPr>
                <w:rFonts w:ascii="微软雅黑" w:eastAsia="微软雅黑" w:hAnsi="微软雅黑" w:cs="微软雅黑" w:hint="eastAsia"/>
                <w:color w:val="000000"/>
                <w:kern w:val="0"/>
                <w:sz w:val="27"/>
                <w:szCs w:val="27"/>
                <w:lang w:bidi="ar"/>
              </w:rPr>
              <w:br/>
              <w:t>          创建一个容量为 </w:t>
            </w:r>
            <w:hyperlink r:id="rId18" w:anchor="MAX_VALUE" w:history="1">
              <w:r w:rsidR="0023788A">
                <w:rPr>
                  <w:rStyle w:val="a3"/>
                  <w:rFonts w:ascii="微软雅黑" w:eastAsia="微软雅黑" w:hAnsi="微软雅黑" w:cs="微软雅黑" w:hint="eastAsia"/>
                  <w:sz w:val="27"/>
                  <w:szCs w:val="27"/>
                </w:rPr>
                <w:t>Integer.MAX_VALUE</w:t>
              </w:r>
            </w:hyperlink>
            <w:r w:rsidR="0023788A">
              <w:rPr>
                <w:rFonts w:ascii="微软雅黑" w:eastAsia="微软雅黑" w:hAnsi="微软雅黑" w:cs="微软雅黑" w:hint="eastAsia"/>
                <w:color w:val="000000"/>
                <w:kern w:val="0"/>
                <w:sz w:val="27"/>
                <w:szCs w:val="27"/>
                <w:lang w:bidi="ar"/>
              </w:rPr>
              <w:t> 的 </w:t>
            </w:r>
            <w:r w:rsidR="0023788A">
              <w:rPr>
                <w:rStyle w:val="HTML1"/>
                <w:rFonts w:ascii="微软雅黑" w:eastAsia="微软雅黑" w:hAnsi="微软雅黑" w:cs="微软雅黑" w:hint="eastAsia"/>
                <w:color w:val="000000"/>
                <w:kern w:val="0"/>
                <w:sz w:val="27"/>
                <w:szCs w:val="27"/>
                <w:lang w:bidi="ar"/>
              </w:rPr>
              <w:t>LinkedBlockingDeque</w:t>
            </w:r>
            <w:r w:rsidR="0023788A">
              <w:rPr>
                <w:rFonts w:ascii="微软雅黑" w:eastAsia="微软雅黑" w:hAnsi="微软雅黑" w:cs="微软雅黑" w:hint="eastAsia"/>
                <w:color w:val="000000"/>
                <w:kern w:val="0"/>
                <w:sz w:val="27"/>
                <w:szCs w:val="27"/>
                <w:lang w:bidi="ar"/>
              </w:rPr>
              <w:t>，最初包含给定 collection 的元素，以该 collection 迭代器的遍历顺序添加。</w:t>
            </w:r>
          </w:p>
        </w:tc>
      </w:tr>
      <w:tr w:rsidR="00374073" w14:paraId="05DA212F" w14:textId="77777777">
        <w:trPr>
          <w:tblCellSpacing w:w="0" w:type="dxa"/>
        </w:trPr>
        <w:tc>
          <w:tcPr>
            <w:tcW w:w="8396" w:type="dxa"/>
            <w:shd w:val="clear" w:color="auto" w:fill="FFFFFF"/>
            <w:vAlign w:val="center"/>
          </w:tcPr>
          <w:p w14:paraId="2B4B6122" w14:textId="77777777" w:rsidR="00374073" w:rsidRDefault="004F303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</w:pPr>
            <w:hyperlink r:id="rId19" w:anchor="LinkedBlockingDeque(int)" w:history="1">
              <w:r w:rsidR="0023788A">
                <w:rPr>
                  <w:rStyle w:val="a3"/>
                  <w:rFonts w:ascii="微软雅黑" w:eastAsia="微软雅黑" w:hAnsi="微软雅黑" w:cs="微软雅黑" w:hint="eastAsia"/>
                  <w:b/>
                  <w:sz w:val="27"/>
                  <w:szCs w:val="27"/>
                </w:rPr>
                <w:t>LinkedBlockingDeque</w:t>
              </w:r>
            </w:hyperlink>
            <w:r w:rsidR="0023788A">
              <w:rPr>
                <w:rStyle w:val="HTML2"/>
                <w:rFonts w:ascii="微软雅黑" w:eastAsia="微软雅黑" w:hAnsi="微软雅黑" w:cs="微软雅黑" w:hint="eastAsia"/>
                <w:color w:val="000000"/>
                <w:kern w:val="0"/>
                <w:sz w:val="27"/>
                <w:szCs w:val="27"/>
                <w:lang w:bidi="ar"/>
              </w:rPr>
              <w:t>(int capacity)</w:t>
            </w:r>
            <w:r w:rsidR="0023788A">
              <w:rPr>
                <w:rFonts w:ascii="微软雅黑" w:eastAsia="微软雅黑" w:hAnsi="微软雅黑" w:cs="微软雅黑" w:hint="eastAsia"/>
                <w:color w:val="000000"/>
                <w:kern w:val="0"/>
                <w:sz w:val="27"/>
                <w:szCs w:val="27"/>
                <w:lang w:bidi="ar"/>
              </w:rPr>
              <w:t> </w:t>
            </w:r>
            <w:r w:rsidR="0023788A">
              <w:rPr>
                <w:rFonts w:ascii="微软雅黑" w:eastAsia="微软雅黑" w:hAnsi="微软雅黑" w:cs="微软雅黑" w:hint="eastAsia"/>
                <w:color w:val="000000"/>
                <w:kern w:val="0"/>
                <w:sz w:val="27"/>
                <w:szCs w:val="27"/>
                <w:lang w:bidi="ar"/>
              </w:rPr>
              <w:br/>
              <w:t>          创建一个具有给定（固定）容量的 </w:t>
            </w:r>
            <w:r w:rsidR="0023788A">
              <w:rPr>
                <w:rStyle w:val="HTML1"/>
                <w:rFonts w:ascii="微软雅黑" w:eastAsia="微软雅黑" w:hAnsi="微软雅黑" w:cs="微软雅黑" w:hint="eastAsia"/>
                <w:color w:val="000000"/>
                <w:kern w:val="0"/>
                <w:sz w:val="27"/>
                <w:szCs w:val="27"/>
                <w:lang w:bidi="ar"/>
              </w:rPr>
              <w:t>LinkedBlockingDeque</w:t>
            </w:r>
            <w:r w:rsidR="0023788A">
              <w:rPr>
                <w:rFonts w:ascii="微软雅黑" w:eastAsia="微软雅黑" w:hAnsi="微软雅黑" w:cs="微软雅黑" w:hint="eastAsia"/>
                <w:color w:val="000000"/>
                <w:kern w:val="0"/>
                <w:sz w:val="27"/>
                <w:szCs w:val="27"/>
                <w:lang w:bidi="ar"/>
              </w:rPr>
              <w:t>。</w:t>
            </w:r>
          </w:p>
        </w:tc>
      </w:tr>
    </w:tbl>
    <w:p w14:paraId="1C37B4A9" w14:textId="77777777" w:rsidR="00374073" w:rsidRDefault="004F3033">
      <w:pPr>
        <w:ind w:firstLine="420"/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  <w:hyperlink r:id="rId20" w:anchor="put(E)" w:history="1">
        <w:r w:rsidR="0023788A">
          <w:rPr>
            <w:rStyle w:val="a3"/>
            <w:rFonts w:ascii="宋体" w:eastAsia="宋体" w:hAnsi="宋体" w:cs="宋体"/>
            <w:b/>
            <w:sz w:val="24"/>
            <w:shd w:val="clear" w:color="auto" w:fill="FFFFFF"/>
          </w:rPr>
          <w:t>put</w:t>
        </w:r>
      </w:hyperlink>
      <w:r w:rsidR="0023788A">
        <w:rPr>
          <w:rStyle w:val="HTML2"/>
          <w:rFonts w:ascii="宋体" w:eastAsia="宋体" w:hAnsi="宋体" w:cs="宋体"/>
          <w:color w:val="000000"/>
          <w:sz w:val="24"/>
          <w:shd w:val="clear" w:color="auto" w:fill="FFFFFF"/>
        </w:rPr>
        <w:t>(</w:t>
      </w:r>
      <w:hyperlink r:id="rId21" w:tooltip="LinkedBlockingDeque 中的类型参数" w:history="1">
        <w:r w:rsidR="0023788A">
          <w:rPr>
            <w:rStyle w:val="a3"/>
            <w:rFonts w:ascii="宋体" w:eastAsia="宋体" w:hAnsi="宋体" w:cs="宋体"/>
            <w:sz w:val="24"/>
            <w:shd w:val="clear" w:color="auto" w:fill="FFFFFF"/>
          </w:rPr>
          <w:t>E</w:t>
        </w:r>
      </w:hyperlink>
      <w:r w:rsidR="0023788A">
        <w:rPr>
          <w:rStyle w:val="HTML2"/>
          <w:rFonts w:ascii="宋体" w:eastAsia="宋体" w:hAnsi="宋体" w:cs="宋体"/>
          <w:color w:val="000000"/>
          <w:sz w:val="24"/>
          <w:shd w:val="clear" w:color="auto" w:fill="FFFFFF"/>
        </w:rPr>
        <w:t> e)</w:t>
      </w:r>
      <w:r w:rsidR="0023788A"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  <w:t> </w:t>
      </w:r>
      <w:r w:rsidR="0023788A"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br/>
        <w:t>          将指定的元素插入此双端队列表示的队列中（即此双端队列的尾部），必要时将一直等待可用空间。</w:t>
      </w:r>
    </w:p>
    <w:p w14:paraId="201A6DCB" w14:textId="77777777" w:rsidR="00374073" w:rsidRDefault="004F3033">
      <w:pPr>
        <w:ind w:firstLine="420"/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  <w:hyperlink r:id="rId22" w:anchor="take()" w:history="1">
        <w:r w:rsidR="0023788A">
          <w:rPr>
            <w:rStyle w:val="a3"/>
            <w:rFonts w:ascii="宋体" w:eastAsia="宋体" w:hAnsi="宋体" w:cs="宋体"/>
            <w:b/>
            <w:sz w:val="24"/>
            <w:shd w:val="clear" w:color="auto" w:fill="FFFFFF"/>
          </w:rPr>
          <w:t>take</w:t>
        </w:r>
      </w:hyperlink>
      <w:r w:rsidR="0023788A">
        <w:rPr>
          <w:rStyle w:val="HTML2"/>
          <w:rFonts w:ascii="宋体" w:eastAsia="宋体" w:hAnsi="宋体" w:cs="宋体"/>
          <w:color w:val="000000"/>
          <w:sz w:val="24"/>
          <w:shd w:val="clear" w:color="auto" w:fill="FFFFFF"/>
        </w:rPr>
        <w:t>()</w:t>
      </w:r>
      <w:r w:rsidR="0023788A"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  <w:t> </w:t>
      </w:r>
      <w:r w:rsidR="0023788A"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br/>
        <w:t>          获取并移除此双端队列表示的队列的头部（即此双端队列的第一个元素），必要时将一直等待可用元素。</w:t>
      </w:r>
    </w:p>
    <w:p w14:paraId="30F2D9A4" w14:textId="77777777" w:rsidR="00374073" w:rsidRDefault="0023788A">
      <w:pPr>
        <w:ind w:firstLine="420"/>
        <w:rPr>
          <w:rFonts w:ascii="Arial" w:hAnsi="Arial" w:cs="Arial"/>
          <w:b/>
          <w:bCs/>
          <w:color w:val="000000" w:themeColor="text1"/>
          <w:sz w:val="24"/>
        </w:rPr>
      </w:pPr>
      <w:r>
        <w:rPr>
          <w:rFonts w:ascii="Arial" w:hAnsi="Arial" w:cs="Arial" w:hint="eastAsia"/>
          <w:b/>
          <w:bCs/>
          <w:color w:val="000000" w:themeColor="text1"/>
          <w:sz w:val="24"/>
        </w:rPr>
        <w:t>HashMap   entry&lt;k,v&gt;</w:t>
      </w:r>
    </w:p>
    <w:p w14:paraId="6F943AB2" w14:textId="77777777" w:rsidR="00374073" w:rsidRDefault="00374073">
      <w:pPr>
        <w:ind w:firstLine="420"/>
        <w:rPr>
          <w:rFonts w:ascii="Arial" w:hAnsi="Arial" w:cs="Arial"/>
          <w:b/>
          <w:bCs/>
          <w:color w:val="000000" w:themeColor="text1"/>
          <w:sz w:val="24"/>
        </w:rPr>
      </w:pPr>
    </w:p>
    <w:p w14:paraId="249CC1DE" w14:textId="77777777" w:rsidR="00374073" w:rsidRDefault="0023788A">
      <w:pPr>
        <w:ind w:firstLine="420"/>
        <w:rPr>
          <w:rFonts w:ascii="Arial" w:hAnsi="Arial" w:cs="Arial"/>
          <w:b/>
          <w:bCs/>
          <w:color w:val="000000" w:themeColor="text1"/>
          <w:sz w:val="24"/>
        </w:rPr>
      </w:pPr>
      <w:r>
        <w:rPr>
          <w:rFonts w:ascii="Arial" w:hAnsi="Arial" w:cs="Arial" w:hint="eastAsia"/>
          <w:b/>
          <w:bCs/>
          <w:color w:val="000000" w:themeColor="text1"/>
          <w:sz w:val="24"/>
        </w:rPr>
        <w:t xml:space="preserve">LinkedTransferQueue  </w:t>
      </w:r>
      <w:r>
        <w:rPr>
          <w:rFonts w:ascii="Arial" w:hAnsi="Arial" w:cs="Arial" w:hint="eastAsia"/>
          <w:b/>
          <w:bCs/>
          <w:color w:val="000000" w:themeColor="text1"/>
          <w:sz w:val="24"/>
        </w:rPr>
        <w:t>生产</w:t>
      </w:r>
      <w:r>
        <w:rPr>
          <w:rFonts w:ascii="Arial" w:hAnsi="Arial" w:cs="Arial" w:hint="eastAsia"/>
          <w:b/>
          <w:bCs/>
          <w:color w:val="000000" w:themeColor="text1"/>
          <w:sz w:val="24"/>
        </w:rPr>
        <w:t>-</w:t>
      </w:r>
      <w:r>
        <w:rPr>
          <w:rFonts w:ascii="Arial" w:hAnsi="Arial" w:cs="Arial" w:hint="eastAsia"/>
          <w:b/>
          <w:bCs/>
          <w:color w:val="000000" w:themeColor="text1"/>
          <w:sz w:val="24"/>
        </w:rPr>
        <w:t>消费</w:t>
      </w:r>
    </w:p>
    <w:p w14:paraId="2CC61739" w14:textId="77777777" w:rsidR="00374073" w:rsidRDefault="0023788A">
      <w:pPr>
        <w:ind w:firstLine="420"/>
        <w:rPr>
          <w:rFonts w:ascii="Arial" w:hAnsi="Arial" w:cs="Arial"/>
          <w:b/>
          <w:bCs/>
          <w:color w:val="000000" w:themeColor="text1"/>
          <w:sz w:val="24"/>
        </w:rPr>
      </w:pPr>
      <w:r>
        <w:rPr>
          <w:rFonts w:ascii="Arial" w:hAnsi="Arial" w:cs="Arial" w:hint="eastAsia"/>
          <w:b/>
          <w:bCs/>
          <w:color w:val="000000" w:themeColor="text1"/>
          <w:sz w:val="24"/>
        </w:rPr>
        <w:t xml:space="preserve">PriorityBlockingQueue </w:t>
      </w:r>
      <w:r>
        <w:rPr>
          <w:rFonts w:ascii="Arial" w:hAnsi="Arial" w:cs="Arial" w:hint="eastAsia"/>
          <w:b/>
          <w:bCs/>
          <w:color w:val="000000" w:themeColor="text1"/>
          <w:sz w:val="24"/>
        </w:rPr>
        <w:t>优先级</w:t>
      </w:r>
    </w:p>
    <w:p w14:paraId="4675BAAD" w14:textId="77777777" w:rsidR="00374073" w:rsidRDefault="00374073">
      <w:pPr>
        <w:ind w:firstLine="420"/>
        <w:rPr>
          <w:rFonts w:ascii="Arial" w:hAnsi="Arial" w:cs="Arial"/>
          <w:b/>
          <w:bCs/>
          <w:color w:val="000000" w:themeColor="text1"/>
          <w:sz w:val="24"/>
        </w:rPr>
      </w:pPr>
    </w:p>
    <w:p w14:paraId="2D8757F0" w14:textId="77777777" w:rsidR="00374073" w:rsidRDefault="004F3033">
      <w:pPr>
        <w:rPr>
          <w:rFonts w:ascii="Arial" w:hAnsi="Arial" w:cs="Arial"/>
          <w:b/>
          <w:bCs/>
          <w:color w:val="000000" w:themeColor="text1"/>
          <w:sz w:val="24"/>
        </w:rPr>
      </w:pPr>
      <w:hyperlink r:id="rId23" w:tgtFrame="http://tool.oschina.net/uploads/apidocs/jdk-zh/java/util/concurrent/classFrame" w:tooltip="java.util.concurrent 中的类" w:history="1">
        <w:r w:rsidR="0023788A">
          <w:rPr>
            <w:rStyle w:val="a3"/>
            <w:rFonts w:ascii="Helvetica" w:eastAsia="Helvetica" w:hAnsi="Helvetica" w:cs="Helvetica"/>
            <w:sz w:val="17"/>
            <w:szCs w:val="17"/>
            <w:shd w:val="clear" w:color="auto" w:fill="FFFFFF"/>
          </w:rPr>
          <w:t>ArrayBlockingQueue</w:t>
        </w:r>
      </w:hyperlink>
      <w:r w:rsidR="0023788A"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  <w:t> </w:t>
      </w:r>
      <w:r w:rsidR="0023788A"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  <w:br/>
      </w:r>
      <w:hyperlink r:id="rId24" w:tgtFrame="http://tool.oschina.net/uploads/apidocs/jdk-zh/java/util/concurrent/classFrame" w:tooltip="java.util.concurrent 中的类" w:history="1">
        <w:r w:rsidR="0023788A">
          <w:rPr>
            <w:rStyle w:val="a3"/>
            <w:rFonts w:ascii="Helvetica" w:eastAsia="Helvetica" w:hAnsi="Helvetica" w:cs="Helvetica"/>
            <w:sz w:val="17"/>
            <w:szCs w:val="17"/>
            <w:shd w:val="clear" w:color="auto" w:fill="FFFFFF"/>
          </w:rPr>
          <w:t>ConcurrentHashMap</w:t>
        </w:r>
      </w:hyperlink>
      <w:r w:rsidR="0023788A"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  <w:t> </w:t>
      </w:r>
      <w:r w:rsidR="0023788A"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  <w:br/>
      </w:r>
      <w:hyperlink r:id="rId25" w:tgtFrame="http://tool.oschina.net/uploads/apidocs/jdk-zh/java/util/concurrent/classFrame" w:tooltip="java.util.concurrent 中的类" w:history="1">
        <w:r w:rsidR="0023788A">
          <w:rPr>
            <w:rStyle w:val="a3"/>
            <w:rFonts w:ascii="Helvetica" w:eastAsia="Helvetica" w:hAnsi="Helvetica" w:cs="Helvetica"/>
            <w:sz w:val="17"/>
            <w:szCs w:val="17"/>
            <w:shd w:val="clear" w:color="auto" w:fill="FFFFFF"/>
          </w:rPr>
          <w:t>ConcurrentLinkedQueue</w:t>
        </w:r>
      </w:hyperlink>
      <w:r w:rsidR="0023788A"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  <w:t> </w:t>
      </w:r>
      <w:r w:rsidR="0023788A"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  <w:br/>
      </w:r>
      <w:hyperlink r:id="rId26" w:tgtFrame="http://tool.oschina.net/uploads/apidocs/jdk-zh/java/util/concurrent/classFrame" w:tooltip="java.util.concurrent 中的类" w:history="1">
        <w:r w:rsidR="0023788A">
          <w:rPr>
            <w:rStyle w:val="a3"/>
            <w:rFonts w:ascii="Helvetica" w:eastAsia="Helvetica" w:hAnsi="Helvetica" w:cs="Helvetica"/>
            <w:sz w:val="17"/>
            <w:szCs w:val="17"/>
            <w:shd w:val="clear" w:color="auto" w:fill="FFFFFF"/>
          </w:rPr>
          <w:t>ConcurrentSkipListMap</w:t>
        </w:r>
      </w:hyperlink>
      <w:r w:rsidR="0023788A"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  <w:t> </w:t>
      </w:r>
      <w:r w:rsidR="0023788A"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  <w:br/>
      </w:r>
      <w:hyperlink r:id="rId27" w:tgtFrame="http://tool.oschina.net/uploads/apidocs/jdk-zh/java/util/concurrent/classFrame" w:tooltip="java.util.concurrent 中的类" w:history="1">
        <w:r w:rsidR="0023788A">
          <w:rPr>
            <w:rStyle w:val="a3"/>
            <w:rFonts w:ascii="Helvetica" w:eastAsia="Helvetica" w:hAnsi="Helvetica" w:cs="Helvetica"/>
            <w:sz w:val="17"/>
            <w:szCs w:val="17"/>
            <w:shd w:val="clear" w:color="auto" w:fill="FFFFFF"/>
          </w:rPr>
          <w:t>ConcurrentSkipListSet</w:t>
        </w:r>
      </w:hyperlink>
      <w:r w:rsidR="0023788A"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  <w:t> </w:t>
      </w:r>
      <w:r w:rsidR="0023788A"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  <w:br/>
      </w:r>
      <w:hyperlink r:id="rId28" w:tgtFrame="http://tool.oschina.net/uploads/apidocs/jdk-zh/java/util/concurrent/classFrame" w:tooltip="java.util.concurrent 中的类" w:history="1">
        <w:r w:rsidR="0023788A">
          <w:rPr>
            <w:rStyle w:val="a3"/>
            <w:rFonts w:ascii="Helvetica" w:eastAsia="Helvetica" w:hAnsi="Helvetica" w:cs="Helvetica"/>
            <w:sz w:val="17"/>
            <w:szCs w:val="17"/>
            <w:shd w:val="clear" w:color="auto" w:fill="FFFFFF"/>
          </w:rPr>
          <w:t>CopyOnWriteArrayList</w:t>
        </w:r>
      </w:hyperlink>
      <w:r w:rsidR="0023788A"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  <w:t> </w:t>
      </w:r>
      <w:r w:rsidR="0023788A"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  <w:br/>
      </w:r>
      <w:hyperlink r:id="rId29" w:tgtFrame="http://tool.oschina.net/uploads/apidocs/jdk-zh/java/util/concurrent/classFrame" w:tooltip="java.util.concurrent 中的类" w:history="1">
        <w:r w:rsidR="0023788A">
          <w:rPr>
            <w:rStyle w:val="a3"/>
            <w:rFonts w:ascii="Helvetica" w:eastAsia="Helvetica" w:hAnsi="Helvetica" w:cs="Helvetica"/>
            <w:sz w:val="17"/>
            <w:szCs w:val="17"/>
            <w:shd w:val="clear" w:color="auto" w:fill="FFFFFF"/>
          </w:rPr>
          <w:t>CopyOnWriteArraySet</w:t>
        </w:r>
      </w:hyperlink>
      <w:r w:rsidR="0023788A"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  <w:t> </w:t>
      </w:r>
    </w:p>
    <w:p w14:paraId="3C456AE7" w14:textId="77777777" w:rsidR="00374073" w:rsidRDefault="00374073">
      <w:pPr>
        <w:ind w:firstLine="420"/>
        <w:rPr>
          <w:b/>
          <w:bCs/>
          <w:sz w:val="24"/>
        </w:rPr>
      </w:pPr>
    </w:p>
    <w:p w14:paraId="4E22FC27" w14:textId="77777777" w:rsidR="00374073" w:rsidRDefault="00374073">
      <w:pPr>
        <w:ind w:firstLine="420"/>
        <w:rPr>
          <w:b/>
          <w:bCs/>
          <w:sz w:val="24"/>
        </w:rPr>
      </w:pPr>
    </w:p>
    <w:p w14:paraId="2F305503" w14:textId="77777777" w:rsidR="00374073" w:rsidRDefault="00374073">
      <w:pPr>
        <w:ind w:firstLine="420"/>
        <w:rPr>
          <w:b/>
          <w:bCs/>
          <w:sz w:val="24"/>
        </w:rPr>
      </w:pPr>
    </w:p>
    <w:p w14:paraId="6C3A1CB1" w14:textId="3AC584B8" w:rsidR="00374073" w:rsidRDefault="0023788A" w:rsidP="008B643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HashMap</w:t>
      </w:r>
    </w:p>
    <w:p w14:paraId="1ABA2FE4" w14:textId="77777777" w:rsidR="00374073" w:rsidRDefault="0023788A" w:rsidP="00A62891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数组</w:t>
      </w:r>
      <w:r>
        <w:rPr>
          <w:rFonts w:hint="eastAsia"/>
          <w:b/>
          <w:bCs/>
          <w:sz w:val="24"/>
        </w:rPr>
        <w:t>+</w:t>
      </w:r>
      <w:r>
        <w:rPr>
          <w:rFonts w:hint="eastAsia"/>
          <w:b/>
          <w:bCs/>
          <w:sz w:val="24"/>
        </w:rPr>
        <w:t>链表</w:t>
      </w:r>
    </w:p>
    <w:p w14:paraId="73CC029C" w14:textId="54EB7361" w:rsidR="00374073" w:rsidRDefault="00A62891" w:rsidP="00A62891">
      <w:pPr>
        <w:rPr>
          <w:rFonts w:ascii="Arial" w:hAnsi="Arial" w:cs="Arial"/>
          <w:color w:val="000000" w:themeColor="text1"/>
          <w:sz w:val="24"/>
        </w:rPr>
      </w:pPr>
      <w:r>
        <w:rPr>
          <w:noProof/>
        </w:rPr>
        <w:drawing>
          <wp:inline distT="0" distB="0" distL="114300" distR="114300" wp14:anchorId="67B645CC" wp14:editId="17E18EFB">
            <wp:extent cx="5899126" cy="30353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5050" cy="303834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165472" w14:textId="77777777" w:rsidR="00195B93" w:rsidRPr="007E2794" w:rsidRDefault="00195B93" w:rsidP="00195B93">
      <w:pPr>
        <w:pStyle w:val="a8"/>
        <w:numPr>
          <w:ilvl w:val="0"/>
          <w:numId w:val="2"/>
        </w:numPr>
        <w:ind w:firstLineChars="0"/>
        <w:rPr>
          <w:rFonts w:hint="eastAsia"/>
          <w:b/>
          <w:bCs/>
          <w:sz w:val="24"/>
        </w:rPr>
      </w:pPr>
      <w:r w:rsidRPr="007E2794">
        <w:rPr>
          <w:b/>
          <w:bCs/>
          <w:sz w:val="24"/>
        </w:rPr>
        <w:t>HashTable</w:t>
      </w:r>
    </w:p>
    <w:p w14:paraId="1DF68FB6" w14:textId="3D4F0FD9" w:rsidR="006F6FAE" w:rsidRDefault="00AC2FFB" w:rsidP="00195B93">
      <w:pPr>
        <w:pStyle w:val="a8"/>
        <w:ind w:left="360" w:firstLineChars="0" w:firstLine="0"/>
        <w:rPr>
          <w:sz w:val="24"/>
        </w:rPr>
      </w:pPr>
      <w:r>
        <w:rPr>
          <w:rFonts w:hint="eastAsia"/>
          <w:sz w:val="24"/>
        </w:rPr>
        <w:t>1.</w:t>
      </w:r>
      <w:r w:rsidR="00195B93">
        <w:rPr>
          <w:sz w:val="24"/>
        </w:rPr>
        <w:t xml:space="preserve"> </w:t>
      </w:r>
      <w:r w:rsidR="006F6FAE">
        <w:rPr>
          <w:rFonts w:hint="eastAsia"/>
          <w:sz w:val="24"/>
        </w:rPr>
        <w:t>每一个</w:t>
      </w:r>
      <w:r w:rsidR="008339F1">
        <w:rPr>
          <w:rFonts w:hint="eastAsia"/>
          <w:sz w:val="24"/>
        </w:rPr>
        <w:t>数组</w:t>
      </w:r>
      <w:r w:rsidR="006F6FAE">
        <w:rPr>
          <w:rFonts w:hint="eastAsia"/>
          <w:sz w:val="24"/>
        </w:rPr>
        <w:t>元素叫做</w:t>
      </w:r>
      <w:r w:rsidR="00195B93">
        <w:rPr>
          <w:rFonts w:hint="eastAsia"/>
          <w:sz w:val="24"/>
        </w:rPr>
        <w:t>桶</w:t>
      </w:r>
      <w:r w:rsidR="004B3072">
        <w:rPr>
          <w:rFonts w:hint="eastAsia"/>
          <w:sz w:val="24"/>
        </w:rPr>
        <w:t>，桶里放的是列表</w:t>
      </w:r>
      <w:r w:rsidR="00BA197A">
        <w:rPr>
          <w:rFonts w:hint="eastAsia"/>
          <w:sz w:val="24"/>
        </w:rPr>
        <w:t>，每个列表的元素就是键值对</w:t>
      </w:r>
    </w:p>
    <w:p w14:paraId="42DD7D22" w14:textId="3024BA2E" w:rsidR="00195B93" w:rsidRDefault="00AC2FFB" w:rsidP="007E2794">
      <w:pPr>
        <w:pStyle w:val="a8"/>
        <w:ind w:left="360" w:firstLineChars="0" w:firstLine="0"/>
        <w:rPr>
          <w:sz w:val="24"/>
        </w:rPr>
      </w:pPr>
      <w:r>
        <w:rPr>
          <w:rFonts w:hint="eastAsia"/>
          <w:sz w:val="24"/>
        </w:rPr>
        <w:t>2.</w:t>
      </w:r>
      <w:r w:rsidR="006F6FAE">
        <w:rPr>
          <w:sz w:val="24"/>
        </w:rPr>
        <w:t xml:space="preserve"> </w:t>
      </w:r>
      <w:r w:rsidR="0046508A">
        <w:rPr>
          <w:rFonts w:hint="eastAsia"/>
          <w:sz w:val="24"/>
        </w:rPr>
        <w:t>数组</w:t>
      </w:r>
      <w:r w:rsidR="00195B93">
        <w:rPr>
          <w:rFonts w:hint="eastAsia"/>
          <w:sz w:val="24"/>
        </w:rPr>
        <w:t>的长度</w:t>
      </w:r>
      <w:r w:rsidR="003E4B4B">
        <w:rPr>
          <w:rFonts w:hint="eastAsia"/>
          <w:sz w:val="24"/>
        </w:rPr>
        <w:t>s</w:t>
      </w:r>
      <w:r w:rsidR="003E4B4B">
        <w:rPr>
          <w:sz w:val="24"/>
        </w:rPr>
        <w:t>ize</w:t>
      </w:r>
      <w:r w:rsidR="00195B93">
        <w:rPr>
          <w:rFonts w:hint="eastAsia"/>
          <w:sz w:val="24"/>
        </w:rPr>
        <w:t>一开始是固定的，但是可以扩容的（很耗时）</w:t>
      </w:r>
    </w:p>
    <w:p w14:paraId="0C0731FC" w14:textId="580F62F6" w:rsidR="007712C0" w:rsidRDefault="007712C0" w:rsidP="007E2794">
      <w:pPr>
        <w:pStyle w:val="a8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>
        <w:rPr>
          <w:rFonts w:hint="eastAsia"/>
          <w:sz w:val="24"/>
        </w:rPr>
        <w:t>扩容因子</w:t>
      </w:r>
      <w:r>
        <w:rPr>
          <w:rFonts w:hint="eastAsia"/>
          <w:sz w:val="24"/>
        </w:rPr>
        <w:t>0</w:t>
      </w:r>
      <w:r>
        <w:rPr>
          <w:sz w:val="24"/>
        </w:rPr>
        <w:t>.75</w:t>
      </w:r>
      <w:r>
        <w:rPr>
          <w:rFonts w:hint="eastAsia"/>
          <w:sz w:val="24"/>
        </w:rPr>
        <w:t>，当桶的数量达到</w:t>
      </w:r>
      <w:r>
        <w:rPr>
          <w:sz w:val="24"/>
        </w:rPr>
        <w:t>size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75%</w:t>
      </w:r>
      <w:r>
        <w:rPr>
          <w:rFonts w:hint="eastAsia"/>
          <w:sz w:val="24"/>
        </w:rPr>
        <w:t>时，就会扩容</w:t>
      </w:r>
    </w:p>
    <w:p w14:paraId="3BD0D2C1" w14:textId="723AA358" w:rsidR="00C62975" w:rsidRDefault="00C62975" w:rsidP="00C6297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-</w:t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JDK</w:t>
      </w:r>
      <w:r>
        <w:rPr>
          <w:b/>
          <w:bCs/>
          <w:sz w:val="24"/>
        </w:rPr>
        <w:t>1.7</w:t>
      </w:r>
      <w:r>
        <w:rPr>
          <w:rFonts w:hint="eastAsia"/>
          <w:b/>
          <w:bCs/>
          <w:sz w:val="24"/>
        </w:rPr>
        <w:t>版本的列表查询效率不高，</w:t>
      </w:r>
      <w:r>
        <w:rPr>
          <w:rFonts w:hint="eastAsia"/>
          <w:b/>
          <w:bCs/>
          <w:sz w:val="24"/>
        </w:rPr>
        <w:t>o</w:t>
      </w:r>
      <w:r>
        <w:rPr>
          <w:b/>
          <w:bCs/>
          <w:sz w:val="24"/>
        </w:rPr>
        <w:t>(n)</w:t>
      </w:r>
    </w:p>
    <w:p w14:paraId="4E996692" w14:textId="79DC9786" w:rsidR="00385B70" w:rsidRPr="00385B70" w:rsidRDefault="00385B70" w:rsidP="00C62975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-</w:t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JDK</w:t>
      </w:r>
      <w:r w:rsidRPr="00756F73">
        <w:rPr>
          <w:b/>
          <w:bCs/>
          <w:color w:val="FF0000"/>
          <w:sz w:val="24"/>
        </w:rPr>
        <w:t>1.</w:t>
      </w:r>
      <w:r w:rsidRPr="00756F73">
        <w:rPr>
          <w:b/>
          <w:bCs/>
          <w:color w:val="FF0000"/>
          <w:sz w:val="24"/>
        </w:rPr>
        <w:t>8</w:t>
      </w:r>
      <w:r>
        <w:rPr>
          <w:rFonts w:hint="eastAsia"/>
          <w:b/>
          <w:bCs/>
          <w:sz w:val="24"/>
        </w:rPr>
        <w:t>版本</w:t>
      </w:r>
      <w:r>
        <w:rPr>
          <w:rFonts w:hint="eastAsia"/>
          <w:b/>
          <w:bCs/>
          <w:sz w:val="24"/>
        </w:rPr>
        <w:t>增加了</w:t>
      </w:r>
      <w:r w:rsidRPr="00966CF3">
        <w:rPr>
          <w:rFonts w:hint="eastAsia"/>
          <w:b/>
          <w:bCs/>
          <w:color w:val="FF0000"/>
          <w:sz w:val="24"/>
        </w:rPr>
        <w:t>红黑树</w:t>
      </w:r>
      <w:r>
        <w:rPr>
          <w:rFonts w:hint="eastAsia"/>
          <w:b/>
          <w:bCs/>
          <w:sz w:val="24"/>
        </w:rPr>
        <w:t>,</w:t>
      </w:r>
      <w:r>
        <w:rPr>
          <w:rFonts w:hint="eastAsia"/>
          <w:b/>
          <w:bCs/>
          <w:sz w:val="24"/>
        </w:rPr>
        <w:t>查询效率</w:t>
      </w:r>
      <w:r w:rsidR="00A632D9">
        <w:rPr>
          <w:rFonts w:hint="eastAsia"/>
          <w:b/>
          <w:bCs/>
          <w:sz w:val="24"/>
        </w:rPr>
        <w:t>提高了</w:t>
      </w:r>
      <w:r>
        <w:rPr>
          <w:rFonts w:hint="eastAsia"/>
          <w:b/>
          <w:bCs/>
          <w:sz w:val="24"/>
        </w:rPr>
        <w:t>，</w:t>
      </w:r>
      <w:r>
        <w:rPr>
          <w:rFonts w:hint="eastAsia"/>
          <w:b/>
          <w:bCs/>
          <w:sz w:val="24"/>
        </w:rPr>
        <w:t>o</w:t>
      </w:r>
      <w:r>
        <w:rPr>
          <w:b/>
          <w:bCs/>
          <w:sz w:val="24"/>
        </w:rPr>
        <w:t>(</w:t>
      </w:r>
      <w:r w:rsidR="005624A5">
        <w:rPr>
          <w:rFonts w:hint="eastAsia"/>
          <w:b/>
          <w:bCs/>
          <w:sz w:val="24"/>
        </w:rPr>
        <w:t>log</w:t>
      </w:r>
      <w:r w:rsidR="00D03B12">
        <w:rPr>
          <w:b/>
          <w:bCs/>
          <w:sz w:val="24"/>
        </w:rPr>
        <w:t>n</w:t>
      </w:r>
      <w:r>
        <w:rPr>
          <w:b/>
          <w:bCs/>
          <w:sz w:val="24"/>
        </w:rPr>
        <w:t>)</w:t>
      </w:r>
    </w:p>
    <w:p w14:paraId="17BBCE73" w14:textId="29ABE784" w:rsidR="007D2100" w:rsidRPr="00A876CB" w:rsidRDefault="003F1C5C" w:rsidP="003F1C5C">
      <w:pPr>
        <w:pStyle w:val="a8"/>
        <w:numPr>
          <w:ilvl w:val="0"/>
          <w:numId w:val="2"/>
        </w:numPr>
        <w:ind w:firstLineChars="0"/>
        <w:rPr>
          <w:rFonts w:ascii="Arial" w:hAnsi="Arial" w:cs="Arial"/>
          <w:b/>
          <w:bCs/>
          <w:color w:val="000000" w:themeColor="text1"/>
          <w:sz w:val="24"/>
        </w:rPr>
      </w:pPr>
      <w:r w:rsidRPr="00A876CB">
        <w:rPr>
          <w:rFonts w:ascii="Arial" w:hAnsi="Arial" w:cs="Arial" w:hint="eastAsia"/>
          <w:b/>
          <w:bCs/>
          <w:color w:val="000000" w:themeColor="text1"/>
          <w:sz w:val="24"/>
        </w:rPr>
        <w:t>红黑树：</w:t>
      </w:r>
    </w:p>
    <w:p w14:paraId="748D1121" w14:textId="37C1D0C5" w:rsidR="00374073" w:rsidRDefault="00AC2FFB" w:rsidP="007D2100">
      <w:pPr>
        <w:pStyle w:val="a8"/>
        <w:ind w:left="360" w:firstLineChars="0" w:firstLine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 w:hint="eastAsia"/>
          <w:color w:val="000000" w:themeColor="text1"/>
          <w:sz w:val="24"/>
        </w:rPr>
        <w:t>1.</w:t>
      </w:r>
      <w:r w:rsidR="007D2100">
        <w:rPr>
          <w:rFonts w:ascii="Arial" w:hAnsi="Arial" w:cs="Arial"/>
          <w:color w:val="000000" w:themeColor="text1"/>
          <w:sz w:val="24"/>
        </w:rPr>
        <w:t xml:space="preserve"> </w:t>
      </w:r>
      <w:r w:rsidR="003F1C5C">
        <w:rPr>
          <w:rFonts w:ascii="Arial" w:hAnsi="Arial" w:cs="Arial" w:hint="eastAsia"/>
          <w:color w:val="000000" w:themeColor="text1"/>
          <w:sz w:val="24"/>
        </w:rPr>
        <w:t>根节点和叶子节点是黑色的，其余的节点是红色的</w:t>
      </w:r>
    </w:p>
    <w:p w14:paraId="29523CB6" w14:textId="24693647" w:rsidR="007D2100" w:rsidRDefault="00AC2FFB" w:rsidP="007D2100">
      <w:pPr>
        <w:pStyle w:val="a8"/>
        <w:ind w:left="360" w:firstLineChars="0" w:firstLine="0"/>
        <w:rPr>
          <w:rFonts w:ascii="Arial" w:hAnsi="Arial" w:cs="Arial" w:hint="eastAsia"/>
          <w:color w:val="000000" w:themeColor="text1"/>
          <w:sz w:val="24"/>
        </w:rPr>
      </w:pPr>
      <w:r>
        <w:rPr>
          <w:rFonts w:ascii="Arial" w:hAnsi="Arial" w:cs="Arial" w:hint="eastAsia"/>
          <w:color w:val="000000" w:themeColor="text1"/>
          <w:sz w:val="24"/>
        </w:rPr>
        <w:t>2.</w:t>
      </w:r>
      <w:r w:rsidR="007D2100">
        <w:rPr>
          <w:rFonts w:ascii="Arial" w:hAnsi="Arial" w:cs="Arial"/>
          <w:color w:val="000000" w:themeColor="text1"/>
          <w:sz w:val="24"/>
        </w:rPr>
        <w:t xml:space="preserve"> </w:t>
      </w:r>
      <w:r w:rsidR="007D2100">
        <w:rPr>
          <w:rFonts w:ascii="Arial" w:hAnsi="Arial" w:cs="Arial" w:hint="eastAsia"/>
          <w:color w:val="000000" w:themeColor="text1"/>
          <w:sz w:val="24"/>
        </w:rPr>
        <w:t>左点小于父节点，右节点大于父节点（类似平衡二叉树）</w:t>
      </w:r>
      <w:r w:rsidR="00801E1C">
        <w:rPr>
          <w:rFonts w:ascii="Arial" w:hAnsi="Arial" w:cs="Arial" w:hint="eastAsia"/>
          <w:color w:val="000000" w:themeColor="text1"/>
          <w:sz w:val="24"/>
        </w:rPr>
        <w:t>，查询效率更高</w:t>
      </w:r>
    </w:p>
    <w:p w14:paraId="05AC5B6D" w14:textId="36DA202C" w:rsidR="005526F5" w:rsidRDefault="005526F5" w:rsidP="00D076DC">
      <w:pPr>
        <w:rPr>
          <w:rFonts w:ascii="Arial" w:hAnsi="Arial" w:cs="Arial"/>
          <w:color w:val="000000" w:themeColor="text1"/>
          <w:sz w:val="24"/>
        </w:rPr>
      </w:pPr>
    </w:p>
    <w:p w14:paraId="5495381A" w14:textId="77777777" w:rsidR="0006168B" w:rsidRDefault="0001420E" w:rsidP="00D076DC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C</w:t>
      </w:r>
      <w:r w:rsidR="006A067A">
        <w:rPr>
          <w:rFonts w:ascii="Arial" w:hAnsi="Arial" w:cs="Arial"/>
          <w:color w:val="000000" w:themeColor="text1"/>
          <w:sz w:val="24"/>
        </w:rPr>
        <w:t>onc</w:t>
      </w:r>
      <w:r>
        <w:rPr>
          <w:rFonts w:ascii="Arial" w:hAnsi="Arial" w:cs="Arial"/>
          <w:color w:val="000000" w:themeColor="text1"/>
          <w:sz w:val="24"/>
        </w:rPr>
        <w:t>u</w:t>
      </w:r>
      <w:r w:rsidR="006A067A">
        <w:rPr>
          <w:rFonts w:ascii="Arial" w:hAnsi="Arial" w:cs="Arial"/>
          <w:color w:val="000000" w:themeColor="text1"/>
          <w:sz w:val="24"/>
        </w:rPr>
        <w:t>rren</w:t>
      </w:r>
      <w:r>
        <w:rPr>
          <w:rFonts w:ascii="Arial" w:hAnsi="Arial" w:cs="Arial"/>
          <w:color w:val="000000" w:themeColor="text1"/>
          <w:sz w:val="24"/>
        </w:rPr>
        <w:t>t</w:t>
      </w:r>
      <w:r w:rsidR="006A067A">
        <w:rPr>
          <w:rFonts w:ascii="Arial" w:hAnsi="Arial" w:cs="Arial"/>
          <w:color w:val="000000" w:themeColor="text1"/>
          <w:sz w:val="24"/>
        </w:rPr>
        <w:t>HashMap</w:t>
      </w:r>
      <w:r w:rsidR="00E14917">
        <w:rPr>
          <w:rFonts w:ascii="Arial" w:hAnsi="Arial" w:cs="Arial" w:hint="eastAsia"/>
          <w:color w:val="000000" w:themeColor="text1"/>
          <w:sz w:val="24"/>
        </w:rPr>
        <w:t>：</w:t>
      </w:r>
    </w:p>
    <w:p w14:paraId="69111891" w14:textId="6F2D537A" w:rsidR="006A067A" w:rsidRDefault="00E14917" w:rsidP="0006168B">
      <w:pPr>
        <w:pStyle w:val="a8"/>
        <w:numPr>
          <w:ilvl w:val="0"/>
          <w:numId w:val="2"/>
        </w:numPr>
        <w:ind w:firstLineChars="0"/>
        <w:rPr>
          <w:rFonts w:ascii="Arial" w:hAnsi="Arial" w:cs="Arial"/>
          <w:color w:val="000000" w:themeColor="text1"/>
          <w:sz w:val="24"/>
        </w:rPr>
      </w:pPr>
      <w:r w:rsidRPr="0006168B">
        <w:rPr>
          <w:rFonts w:ascii="Arial" w:hAnsi="Arial" w:cs="Arial" w:hint="eastAsia"/>
          <w:color w:val="000000" w:themeColor="text1"/>
          <w:sz w:val="24"/>
        </w:rPr>
        <w:t>分段式加锁，分段锁</w:t>
      </w:r>
      <w:r w:rsidR="00E41462">
        <w:rPr>
          <w:rFonts w:ascii="Arial" w:hAnsi="Arial" w:cs="Arial" w:hint="eastAsia"/>
          <w:color w:val="000000" w:themeColor="text1"/>
          <w:sz w:val="24"/>
        </w:rPr>
        <w:t>：</w:t>
      </w:r>
      <w:r w:rsidR="00E41462">
        <w:rPr>
          <w:rFonts w:ascii="Arial" w:hAnsi="Arial" w:cs="Arial" w:hint="eastAsia"/>
          <w:color w:val="000000" w:themeColor="text1"/>
          <w:sz w:val="24"/>
        </w:rPr>
        <w:t>segme</w:t>
      </w:r>
      <w:r w:rsidR="00E41462">
        <w:rPr>
          <w:rFonts w:ascii="Arial" w:hAnsi="Arial" w:cs="Arial"/>
          <w:color w:val="000000" w:themeColor="text1"/>
          <w:sz w:val="24"/>
        </w:rPr>
        <w:t>nt</w:t>
      </w:r>
    </w:p>
    <w:p w14:paraId="5A349A80" w14:textId="77777777" w:rsidR="00E41462" w:rsidRPr="0006168B" w:rsidRDefault="00E41462" w:rsidP="0006168B">
      <w:pPr>
        <w:pStyle w:val="a8"/>
        <w:numPr>
          <w:ilvl w:val="0"/>
          <w:numId w:val="2"/>
        </w:numPr>
        <w:ind w:firstLineChars="0"/>
        <w:rPr>
          <w:rFonts w:ascii="Arial" w:hAnsi="Arial" w:cs="Arial" w:hint="eastAsia"/>
          <w:color w:val="000000" w:themeColor="text1"/>
          <w:sz w:val="24"/>
        </w:rPr>
      </w:pPr>
    </w:p>
    <w:p w14:paraId="5167223C" w14:textId="77777777" w:rsidR="008F5238" w:rsidRPr="00D076DC" w:rsidRDefault="008F5238" w:rsidP="00D076DC">
      <w:pPr>
        <w:rPr>
          <w:rFonts w:ascii="Arial" w:hAnsi="Arial" w:cs="Arial" w:hint="eastAsia"/>
          <w:color w:val="000000" w:themeColor="text1"/>
          <w:sz w:val="24"/>
        </w:rPr>
      </w:pPr>
    </w:p>
    <w:p w14:paraId="62D725EF" w14:textId="77777777" w:rsidR="00374073" w:rsidRDefault="0023788A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 w:hint="eastAsia"/>
          <w:color w:val="000000" w:themeColor="text1"/>
          <w:sz w:val="24"/>
        </w:rPr>
        <w:t>原子操作</w:t>
      </w:r>
    </w:p>
    <w:p w14:paraId="72D720E8" w14:textId="496B480D" w:rsidR="00374073" w:rsidRDefault="00374073">
      <w:pPr>
        <w:rPr>
          <w:rFonts w:ascii="Arial" w:hAnsi="Arial" w:cs="Arial"/>
          <w:color w:val="000000" w:themeColor="text1"/>
          <w:sz w:val="24"/>
        </w:rPr>
      </w:pPr>
    </w:p>
    <w:p w14:paraId="42165161" w14:textId="77777777" w:rsidR="00374073" w:rsidRDefault="00374073">
      <w:pPr>
        <w:rPr>
          <w:rFonts w:ascii="Arial" w:hAnsi="Arial" w:cs="Arial"/>
          <w:color w:val="000000" w:themeColor="text1"/>
          <w:sz w:val="24"/>
        </w:rPr>
      </w:pPr>
    </w:p>
    <w:p w14:paraId="6D3CBBB2" w14:textId="69903CCF" w:rsidR="00374073" w:rsidRDefault="0023788A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 w:hint="eastAsia"/>
          <w:color w:val="000000" w:themeColor="text1"/>
          <w:sz w:val="24"/>
        </w:rPr>
        <w:t xml:space="preserve">CAS   </w:t>
      </w:r>
    </w:p>
    <w:p w14:paraId="4DF9841D" w14:textId="77777777" w:rsidR="00374073" w:rsidRDefault="0023788A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 w:hint="eastAsia"/>
          <w:color w:val="000000" w:themeColor="text1"/>
          <w:sz w:val="24"/>
        </w:rPr>
        <w:t>AtomicInteger</w:t>
      </w:r>
    </w:p>
    <w:p w14:paraId="784E2E77" w14:textId="77777777" w:rsidR="00374073" w:rsidRDefault="004F3033">
      <w:pPr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</w:pPr>
      <w:hyperlink r:id="rId31" w:tgtFrame="http://tool.oschina.net/uploads/apidocs/jdk-zh/java/util/concurrent/atomic/classFrame" w:tooltip="java.util.concurrent.atomic 中的类" w:history="1">
        <w:r w:rsidR="0023788A">
          <w:rPr>
            <w:rStyle w:val="a3"/>
            <w:rFonts w:ascii="Helvetica" w:eastAsia="Helvetica" w:hAnsi="Helvetica" w:cs="Helvetica"/>
            <w:sz w:val="17"/>
            <w:szCs w:val="17"/>
            <w:shd w:val="clear" w:color="auto" w:fill="FFFFFF"/>
          </w:rPr>
          <w:t>tomicBoolean</w:t>
        </w:r>
      </w:hyperlink>
      <w:r w:rsidR="0023788A"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  <w:t> </w:t>
      </w:r>
      <w:r w:rsidR="0023788A"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  <w:br/>
      </w:r>
      <w:hyperlink r:id="rId32" w:tgtFrame="http://tool.oschina.net/uploads/apidocs/jdk-zh/java/util/concurrent/atomic/classFrame" w:tooltip="java.util.concurrent.atomic 中的类" w:history="1">
        <w:r w:rsidR="0023788A">
          <w:rPr>
            <w:rStyle w:val="a3"/>
            <w:rFonts w:ascii="Helvetica" w:eastAsia="Helvetica" w:hAnsi="Helvetica" w:cs="Helvetica"/>
            <w:sz w:val="17"/>
            <w:szCs w:val="17"/>
            <w:shd w:val="clear" w:color="auto" w:fill="FFFFFF"/>
          </w:rPr>
          <w:t>AtomicInteger</w:t>
        </w:r>
      </w:hyperlink>
      <w:r w:rsidR="0023788A"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  <w:t> </w:t>
      </w:r>
    </w:p>
    <w:p w14:paraId="6A597494" w14:textId="77777777" w:rsidR="00374073" w:rsidRDefault="004F3033">
      <w:pPr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</w:pPr>
      <w:hyperlink r:id="rId33" w:tgtFrame="http://tool.oschina.net/uploads/apidocs/jdk-zh/java/util/concurrent/atomic/classFrame" w:tooltip="java.util.concurrent.atomic 中的类" w:history="1">
        <w:r w:rsidR="0023788A">
          <w:rPr>
            <w:rStyle w:val="a3"/>
            <w:rFonts w:ascii="Helvetica" w:eastAsia="Helvetica" w:hAnsi="Helvetica" w:cs="Helvetica"/>
            <w:sz w:val="17"/>
            <w:szCs w:val="17"/>
            <w:shd w:val="clear" w:color="auto" w:fill="FFFFFF"/>
          </w:rPr>
          <w:t>AtomicLong</w:t>
        </w:r>
      </w:hyperlink>
      <w:r w:rsidR="0023788A"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  <w:t> </w:t>
      </w:r>
    </w:p>
    <w:p w14:paraId="04DA3A98" w14:textId="77777777" w:rsidR="00374073" w:rsidRDefault="00374073">
      <w:pPr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</w:pPr>
    </w:p>
    <w:p w14:paraId="4306911E" w14:textId="77777777" w:rsidR="00374073" w:rsidRDefault="00374073">
      <w:pPr>
        <w:rPr>
          <w:rFonts w:ascii="Helvetica" w:eastAsia="Helvetica" w:hAnsi="Helvetica" w:cs="Helvetica"/>
          <w:color w:val="000000"/>
          <w:sz w:val="17"/>
          <w:szCs w:val="17"/>
          <w:shd w:val="clear" w:color="auto" w:fill="FFFFFF"/>
        </w:rPr>
      </w:pPr>
    </w:p>
    <w:p w14:paraId="6DF9F2B4" w14:textId="77777777" w:rsidR="00374073" w:rsidRDefault="0023788A">
      <w:pPr>
        <w:rPr>
          <w:rFonts w:ascii="Helvetica" w:eastAsia="宋体" w:hAnsi="Helvetica" w:cs="Helvetica"/>
          <w:color w:val="000000"/>
          <w:sz w:val="17"/>
          <w:szCs w:val="17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 w:val="17"/>
          <w:szCs w:val="17"/>
          <w:shd w:val="clear" w:color="auto" w:fill="FFFFFF"/>
        </w:rPr>
        <w:t xml:space="preserve">Long </w:t>
      </w:r>
    </w:p>
    <w:p w14:paraId="28E0D62F" w14:textId="77777777" w:rsidR="00374073" w:rsidRDefault="00374073">
      <w:pPr>
        <w:rPr>
          <w:rFonts w:ascii="Helvetica" w:eastAsia="宋体" w:hAnsi="Helvetica" w:cs="Helvetica"/>
          <w:color w:val="000000"/>
          <w:sz w:val="17"/>
          <w:szCs w:val="17"/>
          <w:shd w:val="clear" w:color="auto" w:fill="FFFFFF"/>
        </w:rPr>
      </w:pPr>
    </w:p>
    <w:p w14:paraId="5485870A" w14:textId="77777777" w:rsidR="00374073" w:rsidRDefault="0023788A">
      <w:pPr>
        <w:rPr>
          <w:rFonts w:ascii="Helvetica" w:eastAsia="宋体" w:hAnsi="Helvetica" w:cs="Helvetica"/>
          <w:color w:val="000000"/>
          <w:sz w:val="17"/>
          <w:szCs w:val="17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 w:val="17"/>
          <w:szCs w:val="17"/>
          <w:shd w:val="clear" w:color="auto" w:fill="FFFFFF"/>
        </w:rPr>
        <w:t>64</w:t>
      </w:r>
    </w:p>
    <w:p w14:paraId="219A6CCB" w14:textId="77777777" w:rsidR="00374073" w:rsidRDefault="0023788A">
      <w:pPr>
        <w:rPr>
          <w:rFonts w:ascii="Helvetica" w:eastAsia="宋体" w:hAnsi="Helvetica" w:cs="Helvetica"/>
          <w:color w:val="000000"/>
          <w:sz w:val="17"/>
          <w:szCs w:val="17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 w:val="17"/>
          <w:szCs w:val="17"/>
          <w:shd w:val="clear" w:color="auto" w:fill="FFFFFF"/>
        </w:rPr>
        <w:t>32   32</w:t>
      </w:r>
    </w:p>
    <w:p w14:paraId="3C4C5946" w14:textId="77777777" w:rsidR="00374073" w:rsidRDefault="00374073">
      <w:pPr>
        <w:rPr>
          <w:rFonts w:ascii="Helvetica" w:eastAsia="宋体" w:hAnsi="Helvetica" w:cs="Helvetica"/>
          <w:color w:val="000000"/>
          <w:sz w:val="17"/>
          <w:szCs w:val="17"/>
          <w:shd w:val="clear" w:color="auto" w:fill="FFFFFF"/>
        </w:rPr>
      </w:pPr>
    </w:p>
    <w:p w14:paraId="5809AEBD" w14:textId="77777777" w:rsidR="00374073" w:rsidRDefault="00374073">
      <w:pPr>
        <w:rPr>
          <w:rFonts w:ascii="Helvetica" w:eastAsia="宋体" w:hAnsi="Helvetica" w:cs="Helvetica"/>
          <w:color w:val="000000"/>
          <w:sz w:val="17"/>
          <w:szCs w:val="17"/>
          <w:shd w:val="clear" w:color="auto" w:fill="FFFFFF"/>
        </w:rPr>
      </w:pPr>
    </w:p>
    <w:p w14:paraId="06818079" w14:textId="77777777" w:rsidR="00374073" w:rsidRDefault="0023788A">
      <w:pPr>
        <w:rPr>
          <w:rFonts w:ascii="Helvetica" w:eastAsia="宋体" w:hAnsi="Helvetica" w:cs="Helvetica"/>
          <w:color w:val="000000"/>
          <w:sz w:val="17"/>
          <w:szCs w:val="17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 w:val="17"/>
          <w:szCs w:val="17"/>
          <w:shd w:val="clear" w:color="auto" w:fill="FFFFFF"/>
        </w:rPr>
        <w:t>CAS</w:t>
      </w:r>
    </w:p>
    <w:p w14:paraId="312A6671" w14:textId="77777777" w:rsidR="00374073" w:rsidRDefault="00374073">
      <w:pPr>
        <w:rPr>
          <w:rFonts w:ascii="Helvetica" w:eastAsia="宋体" w:hAnsi="Helvetica" w:cs="Helvetica"/>
          <w:color w:val="000000"/>
          <w:sz w:val="17"/>
          <w:szCs w:val="17"/>
          <w:shd w:val="clear" w:color="auto" w:fill="FFFFFF"/>
        </w:rPr>
      </w:pPr>
    </w:p>
    <w:p w14:paraId="42A8D7A4" w14:textId="77777777" w:rsidR="00374073" w:rsidRDefault="0023788A">
      <w:pPr>
        <w:rPr>
          <w:rFonts w:ascii="Helvetica" w:eastAsia="宋体" w:hAnsi="Helvetica" w:cs="Helvetica"/>
          <w:color w:val="000000"/>
          <w:sz w:val="17"/>
          <w:szCs w:val="17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 w:val="17"/>
          <w:szCs w:val="17"/>
          <w:shd w:val="clear" w:color="auto" w:fill="FFFFFF"/>
        </w:rPr>
        <w:t>CompareAndSet</w:t>
      </w:r>
    </w:p>
    <w:p w14:paraId="62657934" w14:textId="77777777" w:rsidR="00374073" w:rsidRDefault="00374073">
      <w:pPr>
        <w:rPr>
          <w:rFonts w:ascii="Helvetica" w:eastAsia="宋体" w:hAnsi="Helvetica" w:cs="Helvetica"/>
          <w:color w:val="000000"/>
          <w:sz w:val="17"/>
          <w:szCs w:val="17"/>
          <w:shd w:val="clear" w:color="auto" w:fill="FFFFFF"/>
        </w:rPr>
      </w:pPr>
    </w:p>
    <w:p w14:paraId="69E7BCCB" w14:textId="77777777" w:rsidR="00374073" w:rsidRDefault="0023788A">
      <w:pP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此引用所引用的对象类型。</w:t>
      </w:r>
    </w:p>
    <w:p w14:paraId="7A42B014" w14:textId="77777777" w:rsidR="00374073" w:rsidRDefault="00374073">
      <w:pP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</w:p>
    <w:p w14:paraId="6B69E487" w14:textId="77777777" w:rsidR="00374073" w:rsidRDefault="00374073">
      <w:pP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</w:p>
    <w:p w14:paraId="5870F339" w14:textId="77777777" w:rsidR="00374073" w:rsidRDefault="0023788A">
      <w:pP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ABA问题</w:t>
      </w:r>
    </w:p>
    <w:p w14:paraId="002FA601" w14:textId="77777777" w:rsidR="00374073" w:rsidRDefault="0023788A">
      <w:pPr>
        <w:numPr>
          <w:ilvl w:val="0"/>
          <w:numId w:val="1"/>
        </w:numP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-》120--》100</w:t>
      </w:r>
    </w:p>
    <w:p w14:paraId="3F00351A" w14:textId="77777777" w:rsidR="00374073" w:rsidRDefault="0023788A">
      <w:pPr>
        <w:numPr>
          <w:ilvl w:val="0"/>
          <w:numId w:val="1"/>
        </w:numP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FFFFFF"/>
        </w:rPr>
        <w:t>》120</w:t>
      </w:r>
    </w:p>
    <w:p w14:paraId="0601FDE4" w14:textId="77777777" w:rsidR="00374073" w:rsidRDefault="00374073">
      <w:pP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</w:p>
    <w:p w14:paraId="1575D4B8" w14:textId="77777777" w:rsidR="00374073" w:rsidRDefault="004F3033">
      <w:pPr>
        <w:rPr>
          <w:rFonts w:ascii="Helvetica" w:eastAsia="Helvetica" w:hAnsi="Helvetica" w:cs="Helvetica"/>
          <w:sz w:val="17"/>
          <w:szCs w:val="17"/>
          <w:shd w:val="clear" w:color="auto" w:fill="FFFFFF"/>
        </w:rPr>
      </w:pPr>
      <w:hyperlink r:id="rId34" w:tgtFrame="http://tool.oschina.net/uploads/apidocs/jdk-zh/java/util/concurrent/atomic/classFrame" w:tooltip="java.util.concurrent.atomic 中的类" w:history="1">
        <w:r w:rsidR="0023788A">
          <w:rPr>
            <w:rStyle w:val="a3"/>
            <w:rFonts w:ascii="Helvetica" w:eastAsia="Helvetica" w:hAnsi="Helvetica" w:cs="Helvetica"/>
            <w:sz w:val="17"/>
            <w:szCs w:val="17"/>
            <w:shd w:val="clear" w:color="auto" w:fill="FFFFFF"/>
          </w:rPr>
          <w:t>AtomicStampedReference</w:t>
        </w:r>
      </w:hyperlink>
    </w:p>
    <w:p w14:paraId="646E55DB" w14:textId="77777777" w:rsidR="00374073" w:rsidRDefault="00374073">
      <w:pPr>
        <w:rPr>
          <w:rFonts w:ascii="Helvetica" w:eastAsia="Helvetica" w:hAnsi="Helvetica" w:cs="Helvetica"/>
          <w:sz w:val="17"/>
          <w:szCs w:val="17"/>
          <w:shd w:val="clear" w:color="auto" w:fill="FFFFFF"/>
        </w:rPr>
      </w:pPr>
    </w:p>
    <w:p w14:paraId="77E0A98B" w14:textId="77777777" w:rsidR="00374073" w:rsidRDefault="0023788A">
      <w:pPr>
        <w:rPr>
          <w:rFonts w:ascii="Helvetica" w:eastAsia="宋体" w:hAnsi="Helvetica" w:cs="Helvetica"/>
          <w:sz w:val="17"/>
          <w:szCs w:val="17"/>
          <w:shd w:val="clear" w:color="auto" w:fill="FFFFFF"/>
        </w:rPr>
      </w:pPr>
      <w:r>
        <w:rPr>
          <w:rFonts w:ascii="Helvetica" w:eastAsia="宋体" w:hAnsi="Helvetica" w:cs="Helvetica" w:hint="eastAsia"/>
          <w:sz w:val="17"/>
          <w:szCs w:val="17"/>
          <w:shd w:val="clear" w:color="auto" w:fill="FFFFFF"/>
        </w:rPr>
        <w:t>100   1----&gt;120   2-----&gt;100----3</w:t>
      </w:r>
    </w:p>
    <w:p w14:paraId="00D5246C" w14:textId="77777777" w:rsidR="00374073" w:rsidRDefault="0023788A">
      <w:pPr>
        <w:rPr>
          <w:rFonts w:ascii="Helvetica" w:eastAsia="宋体" w:hAnsi="Helvetica" w:cs="Helvetica"/>
          <w:sz w:val="17"/>
          <w:szCs w:val="17"/>
          <w:shd w:val="clear" w:color="auto" w:fill="FFFFFF"/>
        </w:rPr>
      </w:pPr>
      <w:r>
        <w:rPr>
          <w:rFonts w:ascii="Helvetica" w:eastAsia="宋体" w:hAnsi="Helvetica" w:cs="Helvetica" w:hint="eastAsia"/>
          <w:sz w:val="17"/>
          <w:szCs w:val="17"/>
          <w:shd w:val="clear" w:color="auto" w:fill="FFFFFF"/>
        </w:rPr>
        <w:t>100   1------120</w:t>
      </w:r>
    </w:p>
    <w:p w14:paraId="0BE2FE82" w14:textId="77777777" w:rsidR="00374073" w:rsidRDefault="00374073">
      <w:pP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</w:p>
    <w:p w14:paraId="1E4A6858" w14:textId="77777777" w:rsidR="00374073" w:rsidRDefault="00374073">
      <w:pP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</w:p>
    <w:sectPr w:rsidR="00374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8D830" w14:textId="77777777" w:rsidR="004F3033" w:rsidRDefault="004F3033" w:rsidP="002C6B14">
      <w:r>
        <w:separator/>
      </w:r>
    </w:p>
  </w:endnote>
  <w:endnote w:type="continuationSeparator" w:id="0">
    <w:p w14:paraId="0CEDD162" w14:textId="77777777" w:rsidR="004F3033" w:rsidRDefault="004F3033" w:rsidP="002C6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051BC" w14:textId="77777777" w:rsidR="004F3033" w:rsidRDefault="004F3033" w:rsidP="002C6B14">
      <w:r>
        <w:separator/>
      </w:r>
    </w:p>
  </w:footnote>
  <w:footnote w:type="continuationSeparator" w:id="0">
    <w:p w14:paraId="3CB4FFDA" w14:textId="77777777" w:rsidR="004F3033" w:rsidRDefault="004F3033" w:rsidP="002C6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D4DE0"/>
    <w:multiLevelType w:val="singleLevel"/>
    <w:tmpl w:val="0E0D4DE0"/>
    <w:lvl w:ilvl="0">
      <w:start w:val="100"/>
      <w:numFmt w:val="decimal"/>
      <w:suff w:val="nothing"/>
      <w:lvlText w:val="%1-"/>
      <w:lvlJc w:val="left"/>
    </w:lvl>
  </w:abstractNum>
  <w:abstractNum w:abstractNumId="1" w15:restartNumberingAfterBreak="0">
    <w:nsid w:val="3B310FA5"/>
    <w:multiLevelType w:val="hybridMultilevel"/>
    <w:tmpl w:val="EC2603F8"/>
    <w:lvl w:ilvl="0" w:tplc="8A241DC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450AB5"/>
    <w:rsid w:val="0001420E"/>
    <w:rsid w:val="0004267E"/>
    <w:rsid w:val="0006168B"/>
    <w:rsid w:val="000D769B"/>
    <w:rsid w:val="001769F7"/>
    <w:rsid w:val="00182C94"/>
    <w:rsid w:val="00195B93"/>
    <w:rsid w:val="002229AE"/>
    <w:rsid w:val="0023788A"/>
    <w:rsid w:val="002C6B14"/>
    <w:rsid w:val="00374073"/>
    <w:rsid w:val="00385B70"/>
    <w:rsid w:val="003B15E1"/>
    <w:rsid w:val="003C4D5E"/>
    <w:rsid w:val="003E4B4B"/>
    <w:rsid w:val="003F1C5C"/>
    <w:rsid w:val="0046508A"/>
    <w:rsid w:val="004B3072"/>
    <w:rsid w:val="004F3033"/>
    <w:rsid w:val="0053356E"/>
    <w:rsid w:val="005526F5"/>
    <w:rsid w:val="005624A5"/>
    <w:rsid w:val="00610816"/>
    <w:rsid w:val="006A067A"/>
    <w:rsid w:val="006F6FAE"/>
    <w:rsid w:val="00714EBA"/>
    <w:rsid w:val="00756F73"/>
    <w:rsid w:val="007712C0"/>
    <w:rsid w:val="007D2100"/>
    <w:rsid w:val="007E2794"/>
    <w:rsid w:val="00801E1C"/>
    <w:rsid w:val="008339F1"/>
    <w:rsid w:val="008B6430"/>
    <w:rsid w:val="008F5238"/>
    <w:rsid w:val="00966CF3"/>
    <w:rsid w:val="009C7E36"/>
    <w:rsid w:val="00A62891"/>
    <w:rsid w:val="00A632D9"/>
    <w:rsid w:val="00A70800"/>
    <w:rsid w:val="00A876CB"/>
    <w:rsid w:val="00AC2FFB"/>
    <w:rsid w:val="00B40E3E"/>
    <w:rsid w:val="00BA197A"/>
    <w:rsid w:val="00BD6283"/>
    <w:rsid w:val="00C4580C"/>
    <w:rsid w:val="00C62975"/>
    <w:rsid w:val="00CB7D48"/>
    <w:rsid w:val="00CD14AC"/>
    <w:rsid w:val="00CD4D4E"/>
    <w:rsid w:val="00D03B12"/>
    <w:rsid w:val="00D076DC"/>
    <w:rsid w:val="00D834DD"/>
    <w:rsid w:val="00DA7C9D"/>
    <w:rsid w:val="00E14917"/>
    <w:rsid w:val="00E41462"/>
    <w:rsid w:val="00F16618"/>
    <w:rsid w:val="00F17433"/>
    <w:rsid w:val="6D535020"/>
    <w:rsid w:val="7645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B4CBC"/>
  <w15:docId w15:val="{0B1F3B62-A1F9-4F64-911B-C5DA93A7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1">
    <w:name w:val="HTML Typewriter"/>
    <w:basedOn w:val="a0"/>
    <w:rPr>
      <w:rFonts w:ascii="Courier New" w:hAnsi="Courier New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HTML2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a5"/>
    <w:rsid w:val="002C6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C6B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C6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C6B1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2229AE"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3B15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3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.oschina.net/uploads/apidocs/jdk-zh/java/util/concurrent/ConcurrentLinkedQueue.html" TargetMode="External"/><Relationship Id="rId13" Type="http://schemas.openxmlformats.org/officeDocument/2006/relationships/hyperlink" Target="http://tool.oschina.net/uploads/apidocs/jdk-zh/java/util/concurrent/LinkedBlockingDeque.html" TargetMode="External"/><Relationship Id="rId18" Type="http://schemas.openxmlformats.org/officeDocument/2006/relationships/hyperlink" Target="http://tool.oschina.net/uploads/apidocs/jdk-zh/java/lang/Integer.html" TargetMode="External"/><Relationship Id="rId26" Type="http://schemas.openxmlformats.org/officeDocument/2006/relationships/hyperlink" Target="http://tool.oschina.net/uploads/apidocs/jdk-zh/java/util/concurrent/ConcurrentSkipListMap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tool.oschina.net/uploads/apidocs/jdk-zh/java/util/concurrent/LinkedBlockingDeque.html" TargetMode="External"/><Relationship Id="rId34" Type="http://schemas.openxmlformats.org/officeDocument/2006/relationships/hyperlink" Target="http://tool.oschina.net/uploads/apidocs/jdk-zh/java/util/concurrent/atomic/AtomicStampedReferenc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ool.oschina.net/uploads/apidocs/jdk-zh/java/util/concurrent/ConcurrentLinkedQueue.html" TargetMode="External"/><Relationship Id="rId17" Type="http://schemas.openxmlformats.org/officeDocument/2006/relationships/hyperlink" Target="http://tool.oschina.net/uploads/apidocs/jdk-zh/java/util/concurrent/LinkedBlockingDeque.html" TargetMode="External"/><Relationship Id="rId25" Type="http://schemas.openxmlformats.org/officeDocument/2006/relationships/hyperlink" Target="http://tool.oschina.net/uploads/apidocs/jdk-zh/java/util/concurrent/ConcurrentLinkedQueue.html" TargetMode="External"/><Relationship Id="rId33" Type="http://schemas.openxmlformats.org/officeDocument/2006/relationships/hyperlink" Target="http://tool.oschina.net/uploads/apidocs/jdk-zh/java/util/concurrent/atomic/AtomicLo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ool.oschina.net/uploads/apidocs/jdk-zh/java/util/Collection.html" TargetMode="External"/><Relationship Id="rId20" Type="http://schemas.openxmlformats.org/officeDocument/2006/relationships/hyperlink" Target="http://tool.oschina.net/uploads/apidocs/jdk-zh/java/util/concurrent/LinkedBlockingDeque.html" TargetMode="External"/><Relationship Id="rId29" Type="http://schemas.openxmlformats.org/officeDocument/2006/relationships/hyperlink" Target="http://tool.oschina.net/uploads/apidocs/jdk-zh/java/util/concurrent/CopyOnWriteArraySe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ol.oschina.net/uploads/apidocs/jdk-zh/java/util/concurrent/ConcurrentLinkedQueue.html" TargetMode="External"/><Relationship Id="rId24" Type="http://schemas.openxmlformats.org/officeDocument/2006/relationships/hyperlink" Target="http://tool.oschina.net/uploads/apidocs/jdk-zh/java/util/concurrent/ConcurrentHashMap.html" TargetMode="External"/><Relationship Id="rId32" Type="http://schemas.openxmlformats.org/officeDocument/2006/relationships/hyperlink" Target="http://tool.oschina.net/uploads/apidocs/jdk-zh/java/util/concurrent/atomic/AtomicInteg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ool.oschina.net/uploads/apidocs/jdk-zh/java/util/concurrent/LinkedBlockingDeque.html" TargetMode="External"/><Relationship Id="rId23" Type="http://schemas.openxmlformats.org/officeDocument/2006/relationships/hyperlink" Target="http://tool.oschina.net/uploads/apidocs/jdk-zh/java/util/concurrent/ArrayBlockingQueue.html" TargetMode="External"/><Relationship Id="rId28" Type="http://schemas.openxmlformats.org/officeDocument/2006/relationships/hyperlink" Target="http://tool.oschina.net/uploads/apidocs/jdk-zh/java/util/concurrent/CopyOnWriteArrayList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tool.oschina.net/uploads/apidocs/jdk-zh/java/util/concurrent/ConcurrentLinkedQueue.html" TargetMode="External"/><Relationship Id="rId19" Type="http://schemas.openxmlformats.org/officeDocument/2006/relationships/hyperlink" Target="http://tool.oschina.net/uploads/apidocs/jdk-zh/java/util/concurrent/LinkedBlockingDeque.html" TargetMode="External"/><Relationship Id="rId31" Type="http://schemas.openxmlformats.org/officeDocument/2006/relationships/hyperlink" Target="http://tool.oschina.net/uploads/apidocs/jdk-zh/java/util/concurrent/atomic/AtomicBoolea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ol.oschina.net/uploads/apidocs/jdk-zh/java/util/concurrent/ConcurrentLinkedQueue.html" TargetMode="External"/><Relationship Id="rId14" Type="http://schemas.openxmlformats.org/officeDocument/2006/relationships/hyperlink" Target="http://tool.oschina.net/uploads/apidocs/jdk-zh/java/lang/Integer.html" TargetMode="External"/><Relationship Id="rId22" Type="http://schemas.openxmlformats.org/officeDocument/2006/relationships/hyperlink" Target="http://tool.oschina.net/uploads/apidocs/jdk-zh/java/util/concurrent/LinkedBlockingDeque.html" TargetMode="External"/><Relationship Id="rId27" Type="http://schemas.openxmlformats.org/officeDocument/2006/relationships/hyperlink" Target="http://tool.oschina.net/uploads/apidocs/jdk-zh/java/util/concurrent/ConcurrentSkipListSet.html" TargetMode="External"/><Relationship Id="rId30" Type="http://schemas.openxmlformats.org/officeDocument/2006/relationships/image" Target="media/image1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171</TotalTime>
  <Pages>5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大海</dc:creator>
  <cp:lastModifiedBy>石 伟</cp:lastModifiedBy>
  <cp:revision>55</cp:revision>
  <dcterms:created xsi:type="dcterms:W3CDTF">2018-09-27T07:26:00Z</dcterms:created>
  <dcterms:modified xsi:type="dcterms:W3CDTF">2020-12-09T15:04:00Z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